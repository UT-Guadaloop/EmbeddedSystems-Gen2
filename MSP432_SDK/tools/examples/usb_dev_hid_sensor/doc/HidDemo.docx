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33C" w:rsidRDefault="000026CF" w:rsidP="004274CC">
      <w:pPr>
        <w:pStyle w:val="Title1"/>
        <w:jc w:val="center"/>
      </w:pPr>
      <w:r>
        <w:t>Java HID Demo App</w:t>
      </w:r>
      <w:r w:rsidR="009243F7">
        <w:t xml:space="preserve"> </w:t>
      </w:r>
      <w:proofErr w:type="gramStart"/>
      <w:r w:rsidR="009243F7">
        <w:t xml:space="preserve">for </w:t>
      </w:r>
      <w:r w:rsidR="002E46AB">
        <w:t xml:space="preserve"> MSP432</w:t>
      </w:r>
      <w:proofErr w:type="gramEnd"/>
      <w:r w:rsidR="00E829B6">
        <w:t>™ MCUs</w:t>
      </w:r>
    </w:p>
    <w:p w:rsidR="0013733C" w:rsidRDefault="0013733C">
      <w:pPr>
        <w:pStyle w:val="authorLine"/>
        <w:rPr>
          <w:sz w:val="20"/>
        </w:rPr>
      </w:pPr>
      <w:r>
        <w:rPr>
          <w:sz w:val="20"/>
        </w:rPr>
        <w:tab/>
      </w:r>
      <w:r w:rsidR="002E46AB">
        <w:t>MSP432</w:t>
      </w:r>
      <w:r w:rsidR="00FB1701">
        <w:t xml:space="preserve"> Applications</w:t>
      </w:r>
    </w:p>
    <w:p w:rsidR="0013733C" w:rsidRDefault="00FB1701" w:rsidP="00FB1701">
      <w:pPr>
        <w:pStyle w:val="HdrNumh0"/>
        <w:rPr>
          <w:snapToGrid/>
        </w:rPr>
      </w:pPr>
      <w:bookmarkStart w:id="0" w:name="_Toc233726607"/>
      <w:r>
        <w:rPr>
          <w:snapToGrid/>
        </w:rPr>
        <w:t>Introduction</w:t>
      </w:r>
      <w:bookmarkEnd w:id="0"/>
    </w:p>
    <w:p w:rsidR="007475E8" w:rsidRDefault="00D723E2" w:rsidP="004B1593">
      <w:pPr>
        <w:pStyle w:val="para"/>
        <w:ind w:right="680"/>
        <w:jc w:val="both"/>
      </w:pPr>
      <w:r>
        <w:t xml:space="preserve">The </w:t>
      </w:r>
      <w:r w:rsidR="000026CF">
        <w:t>Java HID Demo Application</w:t>
      </w:r>
      <w:r>
        <w:t xml:space="preserve"> is a host side application that provides a </w:t>
      </w:r>
      <w:r w:rsidR="002E46AB">
        <w:t xml:space="preserve">GUI for communicating </w:t>
      </w:r>
      <w:r w:rsidR="006D7215">
        <w:t>HID</w:t>
      </w:r>
      <w:r w:rsidR="002E46AB">
        <w:t xml:space="preserve"> Temperature Sensor</w:t>
      </w:r>
      <w:r w:rsidR="006D7215">
        <w:t xml:space="preserve"> device</w:t>
      </w:r>
      <w:r>
        <w:t>.  It simplifies the creation of a general purpose USB HID device</w:t>
      </w:r>
      <w:r w:rsidR="002E46AB">
        <w:t>.</w:t>
      </w:r>
    </w:p>
    <w:p w:rsidR="00965C72" w:rsidRPr="0062287A" w:rsidRDefault="00965C72" w:rsidP="005D17C4">
      <w:pPr>
        <w:pStyle w:val="para"/>
        <w:tabs>
          <w:tab w:val="clear" w:pos="638"/>
        </w:tabs>
        <w:ind w:left="0"/>
        <w:jc w:val="center"/>
        <w:rPr>
          <w:sz w:val="6"/>
          <w:szCs w:val="6"/>
        </w:rPr>
      </w:pPr>
    </w:p>
    <w:p w:rsidR="0049196B" w:rsidRDefault="00580A34" w:rsidP="0049196B">
      <w:pPr>
        <w:pStyle w:val="HdrNumh0"/>
      </w:pPr>
      <w:bookmarkStart w:id="1" w:name="_Toc233726609"/>
      <w:r>
        <w:t>System Requirements</w:t>
      </w:r>
    </w:p>
    <w:p w:rsidR="005533F1" w:rsidRPr="005533F1" w:rsidRDefault="005533F1" w:rsidP="005533F1">
      <w:pPr>
        <w:pStyle w:val="para"/>
      </w:pPr>
      <w:r>
        <w:t xml:space="preserve">See the ‘release_notes.html’ file included in the </w:t>
      </w:r>
      <w:r w:rsidR="002E46AB">
        <w:t>‘</w:t>
      </w:r>
      <w:proofErr w:type="spellStart"/>
      <w:r w:rsidR="002E46AB">
        <w:t>usb_dev_hid_sensor</w:t>
      </w:r>
      <w:proofErr w:type="spellEnd"/>
      <w:r w:rsidR="002E46AB">
        <w:t>’</w:t>
      </w:r>
      <w:r w:rsidR="00A66805">
        <w:t xml:space="preserve"> </w:t>
      </w:r>
      <w:r>
        <w:t>folder for system requirements.</w:t>
      </w:r>
    </w:p>
    <w:p w:rsidR="00322946" w:rsidRDefault="00322946" w:rsidP="000C344B">
      <w:pPr>
        <w:pStyle w:val="para"/>
        <w:ind w:left="0"/>
      </w:pPr>
    </w:p>
    <w:p w:rsidR="00546F42" w:rsidRDefault="00546F42" w:rsidP="00546F42">
      <w:pPr>
        <w:pStyle w:val="HdrNumh0"/>
      </w:pPr>
      <w:r>
        <w:t>HID Demo Project</w:t>
      </w:r>
    </w:p>
    <w:p w:rsidR="00546F42" w:rsidRDefault="00546F42" w:rsidP="00546F42">
      <w:pPr>
        <w:pStyle w:val="para"/>
      </w:pPr>
      <w:r>
        <w:t xml:space="preserve">The </w:t>
      </w:r>
      <w:r w:rsidR="00AC53EA">
        <w:t xml:space="preserve">HID </w:t>
      </w:r>
      <w:r w:rsidR="000026CF">
        <w:t>Demo App’s</w:t>
      </w:r>
      <w:r>
        <w:t xml:space="preserve"> project is composed of a Java GUI and C drivers.  The communication </w:t>
      </w:r>
      <w:proofErr w:type="gramStart"/>
      <w:r>
        <w:t>between</w:t>
      </w:r>
      <w:proofErr w:type="gramEnd"/>
      <w:r>
        <w:t xml:space="preserve"> Java and the C drivers is based on Java Native Interface (JNI).  This means there is an accompanying DLL</w:t>
      </w:r>
      <w:r w:rsidR="00573DCA">
        <w:t xml:space="preserve"> (Windows</w:t>
      </w:r>
      <w:proofErr w:type="gramStart"/>
      <w:r w:rsidR="00573DCA">
        <w:t>) ,</w:t>
      </w:r>
      <w:proofErr w:type="gramEnd"/>
      <w:r w:rsidR="00573DCA">
        <w:t xml:space="preserve"> </w:t>
      </w:r>
      <w:r w:rsidR="006873B3">
        <w:t>SO (Linux)</w:t>
      </w:r>
      <w:r w:rsidR="00573DCA">
        <w:t xml:space="preserve"> or Mac(</w:t>
      </w:r>
      <w:proofErr w:type="spellStart"/>
      <w:r w:rsidR="00573DCA">
        <w:t>dylib</w:t>
      </w:r>
      <w:proofErr w:type="spellEnd"/>
      <w:r w:rsidR="00573DCA">
        <w:t>)</w:t>
      </w:r>
      <w:r>
        <w:t xml:space="preserve"> in the same path as the *.jar file that contains the native calls. </w:t>
      </w:r>
      <w:r w:rsidR="00EB7D01">
        <w:t xml:space="preserve">  </w:t>
      </w:r>
    </w:p>
    <w:p w:rsidR="00EB7D01" w:rsidRDefault="006873B3" w:rsidP="00EB7D01">
      <w:pPr>
        <w:pStyle w:val="para"/>
        <w:tabs>
          <w:tab w:val="clear" w:pos="638"/>
          <w:tab w:val="left" w:pos="1890"/>
        </w:tabs>
        <w:ind w:left="1800"/>
      </w:pPr>
      <w:r>
        <w:object w:dxaOrig="8994" w:dyaOrig="6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2pt;height:205.8pt" o:ole="">
            <v:imagedata r:id="rId9" o:title=""/>
          </v:shape>
          <o:OLEObject Type="Embed" ProgID="Visio.Drawing.11" ShapeID="_x0000_i1025" DrawAspect="Content" ObjectID="_1580543658" r:id="rId10"/>
        </w:object>
      </w:r>
    </w:p>
    <w:p w:rsidR="00EB7D01" w:rsidRDefault="00EB7D01" w:rsidP="00EB7D01">
      <w:pPr>
        <w:pStyle w:val="Capfig"/>
      </w:pPr>
      <w:r>
        <w:t>Hid Demo App Architecture</w:t>
      </w:r>
    </w:p>
    <w:p w:rsidR="00EB7D01" w:rsidRDefault="00EB7D01" w:rsidP="00546F42">
      <w:pPr>
        <w:pStyle w:val="para"/>
      </w:pPr>
    </w:p>
    <w:p w:rsidR="00546F42" w:rsidRDefault="00546F42" w:rsidP="00546F42">
      <w:pPr>
        <w:pStyle w:val="para"/>
      </w:pPr>
      <w:r>
        <w:t xml:space="preserve"> </w:t>
      </w:r>
    </w:p>
    <w:p w:rsidR="003B0A60" w:rsidRDefault="003B0A60">
      <w:pPr>
        <w:pStyle w:val="para"/>
        <w:tabs>
          <w:tab w:val="clear" w:pos="638"/>
          <w:tab w:val="clear" w:pos="2160"/>
        </w:tabs>
        <w:ind w:left="645" w:hanging="15"/>
        <w:jc w:val="center"/>
      </w:pPr>
    </w:p>
    <w:p w:rsidR="004B1593" w:rsidRDefault="00546F42" w:rsidP="00546F42">
      <w:pPr>
        <w:pStyle w:val="para"/>
      </w:pPr>
      <w:r>
        <w:lastRenderedPageBreak/>
        <w:t xml:space="preserve">The main </w:t>
      </w:r>
      <w:r w:rsidR="000026CF">
        <w:t xml:space="preserve">Java </w:t>
      </w:r>
      <w:r>
        <w:t>files are contained in the ‘com’ directory</w:t>
      </w:r>
      <w:r w:rsidR="000026CF">
        <w:t>,</w:t>
      </w:r>
      <w:r>
        <w:t xml:space="preserve"> whereas all the JNI code </w:t>
      </w:r>
      <w:proofErr w:type="gramStart"/>
      <w:r>
        <w:t>are</w:t>
      </w:r>
      <w:proofErr w:type="gramEnd"/>
      <w:r>
        <w:t xml:space="preserve"> located in the ‘</w:t>
      </w:r>
      <w:proofErr w:type="spellStart"/>
      <w:r>
        <w:t>jni</w:t>
      </w:r>
      <w:proofErr w:type="spellEnd"/>
      <w:r>
        <w:t xml:space="preserve">’ folder.  </w:t>
      </w:r>
      <w:r w:rsidR="00E12600">
        <w:t xml:space="preserve"> </w:t>
      </w:r>
      <w:r w:rsidR="004B1593">
        <w:t>The ‘</w:t>
      </w:r>
      <w:proofErr w:type="spellStart"/>
      <w:r w:rsidR="004B1593">
        <w:t>jni</w:t>
      </w:r>
      <w:proofErr w:type="spellEnd"/>
      <w:r w:rsidR="004B1593">
        <w:t>’ folder contains the open source ‘</w:t>
      </w:r>
      <w:proofErr w:type="spellStart"/>
      <w:r w:rsidR="004B1593">
        <w:t>hidapi</w:t>
      </w:r>
      <w:proofErr w:type="spellEnd"/>
      <w:r w:rsidR="004B1593">
        <w:t xml:space="preserve">’ software downloaded from </w:t>
      </w:r>
      <w:hyperlink r:id="rId11" w:history="1">
        <w:r w:rsidR="004B1593" w:rsidRPr="004F32B6">
          <w:rPr>
            <w:rStyle w:val="Hyperlink"/>
          </w:rPr>
          <w:t>https://github.com/signal11/hidapi/downloads</w:t>
        </w:r>
      </w:hyperlink>
      <w:r w:rsidR="004B1593">
        <w:t xml:space="preserve">. </w:t>
      </w:r>
    </w:p>
    <w:p w:rsidR="00CF4340" w:rsidRDefault="0003622A" w:rsidP="00546F42">
      <w:pPr>
        <w:pStyle w:val="para"/>
      </w:pPr>
      <w:r>
        <w:t>In the Windows version of the tool, t</w:t>
      </w:r>
      <w:r w:rsidR="00CF4340">
        <w:t xml:space="preserve">he project folder </w:t>
      </w:r>
      <w:r w:rsidR="00E12600">
        <w:t xml:space="preserve">contains </w:t>
      </w:r>
      <w:r w:rsidR="00CF4340">
        <w:t>a</w:t>
      </w:r>
      <w:r w:rsidR="00E12600">
        <w:t xml:space="preserve"> </w:t>
      </w:r>
      <w:r w:rsidR="000026CF">
        <w:t>64-</w:t>
      </w:r>
      <w:r w:rsidR="00E12600">
        <w:t>bit</w:t>
      </w:r>
      <w:r w:rsidR="00CF4340">
        <w:t xml:space="preserve"> .</w:t>
      </w:r>
      <w:proofErr w:type="spellStart"/>
      <w:r w:rsidR="00CF4340">
        <w:t>dll</w:t>
      </w:r>
      <w:proofErr w:type="spellEnd"/>
      <w:r w:rsidR="00CF4340">
        <w:t>.</w:t>
      </w:r>
      <w:r w:rsidR="00E12600">
        <w:t xml:space="preserve">  </w:t>
      </w:r>
    </w:p>
    <w:p w:rsidR="0003622A" w:rsidRDefault="0003622A" w:rsidP="00CF4340">
      <w:pPr>
        <w:pStyle w:val="para"/>
      </w:pPr>
      <w:r>
        <w:t>In the Linux version of the tool,</w:t>
      </w:r>
      <w:r w:rsidR="009A5583">
        <w:t xml:space="preserve"> the project folder contains </w:t>
      </w:r>
      <w:r w:rsidR="00CF4340">
        <w:t>a 64-bit</w:t>
      </w:r>
      <w:r>
        <w:t xml:space="preserve"> SO</w:t>
      </w:r>
      <w:r w:rsidR="00CF4340">
        <w:t xml:space="preserve"> file.</w:t>
      </w:r>
    </w:p>
    <w:p w:rsidR="0001763A" w:rsidRDefault="0001763A" w:rsidP="0001763A">
      <w:pPr>
        <w:pStyle w:val="HdrNumh0"/>
      </w:pPr>
      <w:r>
        <w:t xml:space="preserve">Running </w:t>
      </w:r>
      <w:r w:rsidR="000026CF">
        <w:t>the Demo</w:t>
      </w:r>
    </w:p>
    <w:p w:rsidR="0001763A" w:rsidRDefault="00807578" w:rsidP="00322946">
      <w:pPr>
        <w:pStyle w:val="para"/>
        <w:ind w:left="630"/>
      </w:pPr>
      <w:r>
        <w:t xml:space="preserve">See the ‘release_notes.html’ file included in the </w:t>
      </w:r>
      <w:proofErr w:type="spellStart"/>
      <w:r>
        <w:t>Java_Hid_Demo</w:t>
      </w:r>
      <w:proofErr w:type="spellEnd"/>
      <w:r>
        <w:t xml:space="preserve"> folder </w:t>
      </w:r>
      <w:r w:rsidR="000026CF">
        <w:t>for how to run</w:t>
      </w:r>
      <w:r>
        <w:t xml:space="preserve"> the </w:t>
      </w:r>
      <w:r w:rsidR="000026CF">
        <w:t>HID Demo App</w:t>
      </w:r>
      <w:r>
        <w:t xml:space="preserve">. </w:t>
      </w:r>
    </w:p>
    <w:p w:rsidR="00A70962" w:rsidRDefault="00A70962" w:rsidP="00322946">
      <w:pPr>
        <w:pStyle w:val="para"/>
        <w:ind w:left="630"/>
      </w:pPr>
    </w:p>
    <w:p w:rsidR="00A70962" w:rsidRDefault="00A70962" w:rsidP="00A70962">
      <w:pPr>
        <w:pStyle w:val="HdrNumh1"/>
      </w:pPr>
      <w:r>
        <w:t>Using HID Demo App</w:t>
      </w:r>
    </w:p>
    <w:p w:rsidR="00A70962" w:rsidRDefault="00A70962" w:rsidP="00A70962">
      <w:r>
        <w:t xml:space="preserve">This section gives some tips on using the HID Demo App.  </w:t>
      </w:r>
    </w:p>
    <w:p w:rsidR="00A70962" w:rsidRDefault="00A70962" w:rsidP="00A70962">
      <w:r>
        <w:t xml:space="preserve">If no USB device with the default VID/PID is connected to the host, the HID Demo App will display the following screen to indicate an error:  </w:t>
      </w:r>
    </w:p>
    <w:p w:rsidR="00A70962" w:rsidRDefault="002E46AB" w:rsidP="00A70962">
      <w:pPr>
        <w:pStyle w:val="para"/>
        <w:tabs>
          <w:tab w:val="clear" w:pos="638"/>
          <w:tab w:val="left" w:pos="990"/>
        </w:tabs>
        <w:ind w:left="990"/>
      </w:pPr>
      <w:r>
        <w:pict>
          <v:shape id="_x0000_i1026" type="#_x0000_t75" style="width:5in;height:102.6pt">
            <v:imagedata r:id="rId12" o:title=""/>
          </v:shape>
        </w:pict>
      </w:r>
    </w:p>
    <w:p w:rsidR="00A70962" w:rsidRDefault="00A70962" w:rsidP="00A70962">
      <w:pPr>
        <w:pStyle w:val="para"/>
        <w:ind w:left="630"/>
      </w:pPr>
    </w:p>
    <w:p w:rsidR="00A70962" w:rsidRDefault="00A70962" w:rsidP="00A70962">
      <w:pPr>
        <w:pStyle w:val="Capfig"/>
      </w:pPr>
      <w:r>
        <w:t>No Device Found, for the Selected VID/PID</w:t>
      </w:r>
    </w:p>
    <w:p w:rsidR="00A70962" w:rsidRDefault="00A70962" w:rsidP="00A70962">
      <w:pPr>
        <w:pStyle w:val="para"/>
      </w:pPr>
      <w:r>
        <w:t>When a USB device with the selected VID/PID is present on the USB host, the HID Demo App displays the main screen:</w:t>
      </w:r>
    </w:p>
    <w:p w:rsidR="00A70962" w:rsidRDefault="00A70962" w:rsidP="00A70962">
      <w:pPr>
        <w:pStyle w:val="para"/>
      </w:pPr>
    </w:p>
    <w:p w:rsidR="00A70962" w:rsidRDefault="00A70962" w:rsidP="00A70962">
      <w:pPr>
        <w:pStyle w:val="para"/>
      </w:pPr>
    </w:p>
    <w:p w:rsidR="00A70962" w:rsidRDefault="00A70962" w:rsidP="00A70962">
      <w:pPr>
        <w:pStyle w:val="para"/>
        <w:tabs>
          <w:tab w:val="clear" w:pos="638"/>
          <w:tab w:val="left" w:pos="270"/>
        </w:tabs>
        <w:ind w:left="360"/>
        <w:rPr>
          <w:sz w:val="8"/>
        </w:rPr>
      </w:pPr>
      <w:r>
        <w:object w:dxaOrig="15176" w:dyaOrig="8770">
          <v:shape id="_x0000_i1027" type="#_x0000_t75" style="width:498pt;height:320.4pt" o:ole="">
            <v:imagedata r:id="rId13" o:title=""/>
          </v:shape>
          <o:OLEObject Type="Embed" ProgID="Visio.Drawing.11" ShapeID="_x0000_i1027" DrawAspect="Content" ObjectID="_1580543659" r:id="rId14"/>
        </w:object>
      </w:r>
    </w:p>
    <w:p w:rsidR="00A70962" w:rsidRDefault="00A70962" w:rsidP="00A70962">
      <w:pPr>
        <w:pStyle w:val="Capfig"/>
      </w:pPr>
      <w:r>
        <w:t>HID Demo Initial Screen</w:t>
      </w:r>
    </w:p>
    <w:p w:rsidR="00A70962" w:rsidRDefault="00A70962" w:rsidP="00F07508">
      <w:pPr>
        <w:pStyle w:val="para"/>
        <w:tabs>
          <w:tab w:val="clear" w:pos="638"/>
        </w:tabs>
        <w:ind w:left="720"/>
      </w:pPr>
      <w:r>
        <w:t xml:space="preserve">Enter the appropriate VID and PID for the device connected to the computer, and click on ‘SET VID PID’ for the tool to display the correct Serial Number and Interface.  Once the USB Connect/Disconnect button is clicked, the GUI is connected to the device and the following screen is displayed: </w:t>
      </w:r>
    </w:p>
    <w:p w:rsidR="00A70962" w:rsidRDefault="00A70962" w:rsidP="00A70962">
      <w:pPr>
        <w:pStyle w:val="para"/>
      </w:pPr>
    </w:p>
    <w:p w:rsidR="00A70962" w:rsidRDefault="002E46AB" w:rsidP="00F07508">
      <w:pPr>
        <w:pStyle w:val="para"/>
        <w:tabs>
          <w:tab w:val="clear" w:pos="638"/>
        </w:tabs>
        <w:ind w:left="720"/>
      </w:pPr>
      <w:r>
        <w:lastRenderedPageBreak/>
        <w:pict>
          <v:shape id="_x0000_i1028" type="#_x0000_t75" style="width:431.4pt;height:255pt">
            <v:imagedata r:id="rId15" o:title=""/>
          </v:shape>
        </w:pict>
      </w:r>
    </w:p>
    <w:p w:rsidR="00A70962" w:rsidRDefault="00A70962" w:rsidP="00A70962">
      <w:pPr>
        <w:pStyle w:val="Capfig"/>
      </w:pPr>
      <w:r>
        <w:t>HID Demo App GUI Connected to a USB HID-</w:t>
      </w:r>
      <w:proofErr w:type="spellStart"/>
      <w:r>
        <w:t>Datapipe</w:t>
      </w:r>
      <w:proofErr w:type="spellEnd"/>
      <w:r>
        <w:t xml:space="preserve"> Device</w:t>
      </w:r>
    </w:p>
    <w:p w:rsidR="00A70962" w:rsidRDefault="00A70962" w:rsidP="00F07508">
      <w:pPr>
        <w:pStyle w:val="para"/>
        <w:ind w:left="720"/>
      </w:pPr>
      <w:r>
        <w:rPr>
          <w:b/>
        </w:rPr>
        <w:t xml:space="preserve">NOTE: </w:t>
      </w:r>
      <w:r>
        <w:t xml:space="preserve"> The VID and PID displayed in the display area are in decimal format.</w:t>
      </w:r>
    </w:p>
    <w:p w:rsidR="00A70962" w:rsidRDefault="00A70962" w:rsidP="00F07508">
      <w:pPr>
        <w:pStyle w:val="para"/>
        <w:ind w:left="720"/>
      </w:pPr>
      <w:r>
        <w:t xml:space="preserve">The user is now able to communicate with the device by typing the text in the communication text box.  </w:t>
      </w:r>
    </w:p>
    <w:p w:rsidR="00222EBE" w:rsidRDefault="00222EBE" w:rsidP="00322946">
      <w:pPr>
        <w:pStyle w:val="para"/>
        <w:ind w:left="630"/>
      </w:pPr>
    </w:p>
    <w:p w:rsidR="00222EBE" w:rsidRDefault="00222EBE" w:rsidP="00222EBE">
      <w:pPr>
        <w:pStyle w:val="HdrNumh0"/>
      </w:pPr>
      <w:r>
        <w:t xml:space="preserve">Rebuilding </w:t>
      </w:r>
      <w:r w:rsidR="000026CF">
        <w:t xml:space="preserve">the </w:t>
      </w:r>
      <w:r>
        <w:t>Demo</w:t>
      </w:r>
    </w:p>
    <w:p w:rsidR="003B0A60" w:rsidRDefault="00F5766D">
      <w:r>
        <w:t>On Windows t</w:t>
      </w:r>
      <w:r w:rsidR="00716174" w:rsidRPr="00EE6A7F">
        <w:t xml:space="preserve">he HID Demo </w:t>
      </w:r>
      <w:r w:rsidR="000026CF" w:rsidRPr="00EE6A7F">
        <w:t xml:space="preserve">App </w:t>
      </w:r>
      <w:r w:rsidR="00716174" w:rsidRPr="00EE6A7F">
        <w:t xml:space="preserve">should be built using </w:t>
      </w:r>
      <w:proofErr w:type="spellStart"/>
      <w:r w:rsidR="00716174" w:rsidRPr="00EE6A7F">
        <w:t>cygwin</w:t>
      </w:r>
      <w:proofErr w:type="spellEnd"/>
      <w:r w:rsidR="00716174" w:rsidRPr="00EE6A7F">
        <w:t xml:space="preserve">. </w:t>
      </w:r>
      <w:r w:rsidR="00AB6CA9">
        <w:t>On Linux, a terminal window will suffice.</w:t>
      </w:r>
      <w:r w:rsidR="00716174" w:rsidRPr="00EE6A7F">
        <w:t xml:space="preserve"> The </w:t>
      </w:r>
      <w:proofErr w:type="spellStart"/>
      <w:r w:rsidR="00716174" w:rsidRPr="00EE6A7F">
        <w:t>Makefile</w:t>
      </w:r>
      <w:proofErr w:type="spellEnd"/>
      <w:r w:rsidR="00716174" w:rsidRPr="00EE6A7F">
        <w:t xml:space="preserve"> </w:t>
      </w:r>
      <w:r w:rsidR="00D87C1A">
        <w:t xml:space="preserve">(see release_notes.html for </w:t>
      </w:r>
      <w:proofErr w:type="spellStart"/>
      <w:r w:rsidR="00D87C1A">
        <w:t>makefile</w:t>
      </w:r>
      <w:proofErr w:type="spellEnd"/>
      <w:r w:rsidR="00D87C1A">
        <w:t xml:space="preserve"> script) is run by</w:t>
      </w:r>
      <w:r w:rsidR="00716174" w:rsidRPr="00EE6A7F">
        <w:t xml:space="preserve"> selecting either to build the 32-bit or 64-bit versions </w:t>
      </w:r>
      <w:r w:rsidR="0009511F" w:rsidRPr="000026CF">
        <w:t>of the *.jar file and DLL</w:t>
      </w:r>
      <w:r w:rsidR="00AB6CA9">
        <w:t>/SO</w:t>
      </w:r>
      <w:r w:rsidR="0009511F" w:rsidRPr="000026CF">
        <w:t xml:space="preserve"> file </w:t>
      </w:r>
      <w:r w:rsidR="00716174" w:rsidRPr="000026CF">
        <w:t xml:space="preserve">of the tool.   </w:t>
      </w:r>
      <w:r w:rsidR="00C0768B" w:rsidRPr="000026CF">
        <w:t>After</w:t>
      </w:r>
      <w:r w:rsidR="00D16948">
        <w:t xml:space="preserve"> the system requirements for re-building the tool are met, the user can run the </w:t>
      </w:r>
      <w:proofErr w:type="spellStart"/>
      <w:r w:rsidR="00D16948">
        <w:t>Makefile</w:t>
      </w:r>
      <w:proofErr w:type="spellEnd"/>
      <w:r w:rsidR="00D16948">
        <w:t xml:space="preserve"> </w:t>
      </w:r>
      <w:r w:rsidR="00573DCA">
        <w:t xml:space="preserve">for Windows and Linux </w:t>
      </w:r>
      <w:r w:rsidR="00D16948">
        <w:t>in one of two ways:</w:t>
      </w:r>
    </w:p>
    <w:p w:rsidR="0009511F" w:rsidRDefault="0009511F" w:rsidP="0009511F">
      <w:pPr>
        <w:pStyle w:val="para"/>
        <w:numPr>
          <w:ilvl w:val="0"/>
          <w:numId w:val="50"/>
        </w:numPr>
      </w:pPr>
      <w:r>
        <w:t>By typing ‘make’ at the command line to build the 32-bit version</w:t>
      </w:r>
    </w:p>
    <w:p w:rsidR="0009511F" w:rsidRDefault="0009511F" w:rsidP="0009511F">
      <w:pPr>
        <w:pStyle w:val="para"/>
        <w:numPr>
          <w:ilvl w:val="0"/>
          <w:numId w:val="50"/>
        </w:numPr>
      </w:pPr>
      <w:r>
        <w:t>By typing ‘make JDK64=1</w:t>
      </w:r>
      <w:r w:rsidR="00AB6CA9">
        <w:t xml:space="preserve"> or make Linux=1</w:t>
      </w:r>
      <w:r>
        <w:t>’ at the command line to build the 64-bit version</w:t>
      </w:r>
    </w:p>
    <w:p w:rsidR="003B0A60" w:rsidRDefault="0009511F">
      <w:r>
        <w:t xml:space="preserve">If </w:t>
      </w:r>
      <w:r w:rsidR="000026CF">
        <w:t>32-</w:t>
      </w:r>
      <w:r>
        <w:t xml:space="preserve">bit version is selected, verify that the </w:t>
      </w:r>
      <w:r w:rsidR="000E793F">
        <w:t>JDK</w:t>
      </w:r>
      <w:r>
        <w:t xml:space="preserve"> pointed to in the </w:t>
      </w:r>
      <w:proofErr w:type="spellStart"/>
      <w:r>
        <w:t>Makefile</w:t>
      </w:r>
      <w:proofErr w:type="spellEnd"/>
      <w:r>
        <w:t xml:space="preserve"> is for 32 bit version</w:t>
      </w:r>
      <w:r w:rsidR="00D76CDB">
        <w:t xml:space="preserve"> of java</w:t>
      </w:r>
      <w:r>
        <w:t xml:space="preserve"> installed on the host computer</w:t>
      </w:r>
      <w:r w:rsidR="00C53C81">
        <w:t xml:space="preserve">. </w:t>
      </w:r>
      <w:r>
        <w:t xml:space="preserve"> </w:t>
      </w:r>
      <w:r w:rsidR="00C53C81">
        <w:t>I</w:t>
      </w:r>
      <w:r>
        <w:t xml:space="preserve">f </w:t>
      </w:r>
      <w:r w:rsidR="000026CF">
        <w:t>64-</w:t>
      </w:r>
      <w:r>
        <w:t xml:space="preserve">bit version is selected, verify that the </w:t>
      </w:r>
      <w:r w:rsidR="000E793F">
        <w:t>JDK</w:t>
      </w:r>
      <w:r>
        <w:t xml:space="preserve"> pointed to in the </w:t>
      </w:r>
      <w:proofErr w:type="spellStart"/>
      <w:r>
        <w:t>Makefile</w:t>
      </w:r>
      <w:proofErr w:type="spellEnd"/>
      <w:r>
        <w:t xml:space="preserve"> is for 64 bit version installed on the computer.</w:t>
      </w:r>
      <w:r w:rsidR="00D76CDB">
        <w:t xml:space="preserve">   </w:t>
      </w:r>
    </w:p>
    <w:p w:rsidR="00573DCA" w:rsidRDefault="00D76CDB" w:rsidP="00344420">
      <w:r>
        <w:t xml:space="preserve">On Windows 7, the </w:t>
      </w:r>
      <w:r w:rsidR="000026CF">
        <w:t>64-</w:t>
      </w:r>
      <w:r>
        <w:t xml:space="preserve">bit version of </w:t>
      </w:r>
      <w:r w:rsidR="000026CF">
        <w:t xml:space="preserve">Java </w:t>
      </w:r>
      <w:r>
        <w:t>is installed in the default folder ‘Program Files’</w:t>
      </w:r>
      <w:r w:rsidR="000026CF">
        <w:t>,</w:t>
      </w:r>
      <w:r>
        <w:t xml:space="preserve"> and the </w:t>
      </w:r>
      <w:r w:rsidR="000026CF">
        <w:t>32-</w:t>
      </w:r>
      <w:r>
        <w:t xml:space="preserve">bit version of </w:t>
      </w:r>
      <w:r w:rsidR="000026CF">
        <w:t xml:space="preserve">Java </w:t>
      </w:r>
      <w:r>
        <w:t>is installed in the default folder ‘Program Files (x86)’</w:t>
      </w:r>
      <w:r w:rsidR="00C53C81">
        <w:t>.</w:t>
      </w:r>
    </w:p>
    <w:p w:rsidR="003B0A60" w:rsidRDefault="00807578">
      <w:r>
        <w:lastRenderedPageBreak/>
        <w:t>For additional information on re-building the Hid Demo, see the ‘release_notes.html’ fi</w:t>
      </w:r>
      <w:r w:rsidR="00E0219F">
        <w:t>le included in the usb_dev_hid_sensor</w:t>
      </w:r>
      <w:bookmarkStart w:id="2" w:name="_GoBack"/>
      <w:bookmarkEnd w:id="2"/>
      <w:r>
        <w:t xml:space="preserve"> project folder.</w:t>
      </w:r>
      <w:r w:rsidR="00C0768B">
        <w:t xml:space="preserve">  </w:t>
      </w:r>
      <w:bookmarkEnd w:id="1"/>
    </w:p>
    <w:sectPr w:rsidR="003B0A60" w:rsidSect="00B725BE">
      <w:headerReference w:type="even" r:id="rId16"/>
      <w:headerReference w:type="default" r:id="rId17"/>
      <w:footerReference w:type="even" r:id="rId18"/>
      <w:footerReference w:type="default" r:id="rId19"/>
      <w:headerReference w:type="first" r:id="rId20"/>
      <w:footerReference w:type="first" r:id="rId21"/>
      <w:pgSz w:w="12240" w:h="15840"/>
      <w:pgMar w:top="1554" w:right="885" w:bottom="1662" w:left="1315" w:header="720" w:footer="720" w:gutter="0"/>
      <w:cols w:space="475"/>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A1D" w:rsidRDefault="00A05A1D" w:rsidP="000026CF">
      <w:r>
        <w:separator/>
      </w:r>
    </w:p>
  </w:endnote>
  <w:endnote w:type="continuationSeparator" w:id="0">
    <w:p w:rsidR="00A05A1D" w:rsidRDefault="00A05A1D" w:rsidP="0000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01" w:rsidRDefault="00BF7D68">
    <w:pPr>
      <w:pStyle w:val="FooterTitle"/>
    </w:pPr>
    <w:r>
      <w:rPr>
        <w:rStyle w:val="PageNumber"/>
        <w:i w:val="0"/>
        <w:snapToGrid/>
      </w:rPr>
      <w:fldChar w:fldCharType="begin"/>
    </w:r>
    <w:r w:rsidR="00EB7D01">
      <w:rPr>
        <w:rStyle w:val="PageNumber"/>
        <w:i w:val="0"/>
        <w:snapToGrid/>
      </w:rPr>
      <w:instrText xml:space="preserve"> PAGE </w:instrText>
    </w:r>
    <w:r>
      <w:rPr>
        <w:rStyle w:val="PageNumber"/>
        <w:i w:val="0"/>
        <w:snapToGrid/>
      </w:rPr>
      <w:fldChar w:fldCharType="separate"/>
    </w:r>
    <w:r w:rsidR="00B80798">
      <w:rPr>
        <w:rStyle w:val="PageNumber"/>
        <w:i w:val="0"/>
        <w:snapToGrid/>
      </w:rPr>
      <w:t>4</w:t>
    </w:r>
    <w:r>
      <w:rPr>
        <w:rStyle w:val="PageNumber"/>
        <w:i w:val="0"/>
        <w:snapToGrid/>
      </w:rPr>
      <w:fldChar w:fldCharType="end"/>
    </w:r>
    <w:r w:rsidR="00EB7D01">
      <w:tab/>
    </w:r>
    <w:r w:rsidR="005C765B">
      <w:fldChar w:fldCharType="begin"/>
    </w:r>
    <w:r w:rsidR="005C765B">
      <w:instrText xml:space="preserve"> STYLEREF title \* MERGEFORMAT </w:instrText>
    </w:r>
    <w:r w:rsidR="005C765B">
      <w:fldChar w:fldCharType="separate"/>
    </w:r>
    <w:r w:rsidR="00B80798">
      <w:rPr>
        <w:b/>
        <w:bCs/>
      </w:rPr>
      <w:t>Error! No text of specified style in document.</w:t>
    </w:r>
    <w:r w:rsidR="005C765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01" w:rsidRDefault="00EB7D01">
    <w:pPr>
      <w:pStyle w:val="FooterTitle"/>
      <w:jc w:val="right"/>
      <w:rPr>
        <w:rFonts w:ascii="Arial" w:hAnsi="Arial"/>
      </w:rPr>
    </w:pPr>
    <w:r>
      <w:tab/>
    </w:r>
    <w:r w:rsidR="005C765B">
      <w:fldChar w:fldCharType="begin"/>
    </w:r>
    <w:r w:rsidR="005C765B">
      <w:instrText xml:space="preserve"> STYLEREF title \* MERGEFORMAT </w:instrText>
    </w:r>
    <w:r w:rsidR="005C765B">
      <w:fldChar w:fldCharType="separate"/>
    </w:r>
    <w:r w:rsidR="00B80798">
      <w:rPr>
        <w:b/>
        <w:bCs/>
      </w:rPr>
      <w:t>Error! No text of specified style in document.</w:t>
    </w:r>
    <w:r w:rsidR="005C765B">
      <w:fldChar w:fldCharType="end"/>
    </w:r>
    <w:r>
      <w:rPr>
        <w:rFonts w:ascii="Arial" w:hAnsi="Arial"/>
      </w:rPr>
      <w:tab/>
    </w:r>
    <w:r w:rsidR="00BF7D68">
      <w:rPr>
        <w:rStyle w:val="PageNumber"/>
      </w:rPr>
      <w:fldChar w:fldCharType="begin"/>
    </w:r>
    <w:r>
      <w:rPr>
        <w:rStyle w:val="PageNumber"/>
      </w:rPr>
      <w:instrText xml:space="preserve"> PAGE </w:instrText>
    </w:r>
    <w:r w:rsidR="00BF7D68">
      <w:rPr>
        <w:rStyle w:val="PageNumber"/>
      </w:rPr>
      <w:fldChar w:fldCharType="separate"/>
    </w:r>
    <w:r w:rsidR="00B80798">
      <w:rPr>
        <w:rStyle w:val="PageNumber"/>
      </w:rPr>
      <w:t>5</w:t>
    </w:r>
    <w:r w:rsidR="00BF7D68">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01" w:rsidRDefault="00BF7D68">
    <w:pPr>
      <w:rPr>
        <w:rStyle w:val="PageNumber"/>
      </w:rPr>
    </w:pPr>
    <w:r>
      <w:rPr>
        <w:rStyle w:val="PageNumber"/>
      </w:rPr>
      <w:fldChar w:fldCharType="begin"/>
    </w:r>
    <w:r w:rsidR="00EB7D01">
      <w:rPr>
        <w:rStyle w:val="PageNumber"/>
      </w:rPr>
      <w:instrText xml:space="preserve"> PAGE </w:instrText>
    </w:r>
    <w:r>
      <w:rPr>
        <w:rStyle w:val="PageNumber"/>
      </w:rPr>
      <w:fldChar w:fldCharType="separate"/>
    </w:r>
    <w:r w:rsidR="00B80798">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A1D" w:rsidRDefault="00A05A1D" w:rsidP="000026CF">
      <w:r>
        <w:separator/>
      </w:r>
    </w:p>
  </w:footnote>
  <w:footnote w:type="continuationSeparator" w:id="0">
    <w:p w:rsidR="00A05A1D" w:rsidRDefault="00A05A1D" w:rsidP="00002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01" w:rsidRDefault="00EB7D01">
    <w:pPr>
      <w:pStyle w:val="Header"/>
    </w:pPr>
    <w:r>
      <w:rPr>
        <w:noProof/>
      </w:rPr>
      <w:t xml:space="preserve"> </w:t>
    </w:r>
    <w:r w:rsidR="00A05A1D">
      <w:rPr>
        <w:noProof/>
      </w:rPr>
      <w:pict>
        <v:line id="_x0000_s2082" style="position:absolute;left:0;text-align:left;z-index:2;mso-position-horizontal-relative:page;mso-position-vertical-relative:page" from="64.8pt,1in" to="568.8pt,72.05pt" o:allowincell="f" strokecolor="#606060" strokeweight="1.5pt">
          <v:stroke startarrowwidth="narrow" startarrowlength="short" endarrowwidth="narrow" endarrowlength="short"/>
          <w10:wrap anchorx="page" anchory="page"/>
        </v:line>
      </w:pict>
    </w:r>
    <w:r w:rsidR="00A05A1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left:0;text-align:left;margin-left:-.95pt;margin-top:0;width:79.2pt;height:29.65pt;z-index:-1;mso-wrap-edited:f;mso-position-horizontal-relative:text;mso-position-vertical-relative:text" wrapcoords="1131 2400 -113 7200 -113 8100 1696 12000 2149 12000 113 13200 -113 13800 -113 19800 226 20100 3166 20100 20808 20100 21374 19800 21261 17100 20469 16800 21374 15600 20808 15000 15606 12000 15832 9000 14475 8100 8255 7200 2601 2400 1131 2400" o:allowincell="f" fillcolor="window">
          <v:imagedata r:id="rId1" o:title="" cropbottom="13653f" cropleft="807f" cropright="39120f"/>
          <w10:wrap type="tight" side="right"/>
        </v:shape>
        <o:OLEObject Type="Embed" ProgID="Word.Picture.8" ShapeID="_x0000_s2084" DrawAspect="Content" ObjectID="_1580543660" r:id="rId2"/>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01" w:rsidRDefault="00EB7D01">
    <w:pPr>
      <w:pStyle w:val="Header"/>
    </w:pPr>
    <w:r>
      <w:rPr>
        <w:noProof/>
      </w:rPr>
      <w:t xml:space="preserve"> </w:t>
    </w:r>
    <w:r w:rsidR="00A05A1D">
      <w:rPr>
        <w:noProof/>
      </w:rPr>
      <w:pict>
        <v:line id="_x0000_s2053" style="position:absolute;left:0;text-align:left;z-index:1;mso-position-horizontal-relative:page;mso-position-vertical-relative:page" from="64.8pt,1in" to="568.8pt,72.05pt" o:allowincell="f" strokecolor="#606060" strokeweight="1.5pt">
          <v:stroke startarrowwidth="narrow" startarrowlength="short" endarrowwidth="narrow" endarrowlength="short"/>
          <w10:wrap anchorx="page" anchory="page"/>
        </v:line>
      </w:pict>
    </w:r>
    <w:r w:rsidR="00A05A1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95pt;margin-top:0;width:79.2pt;height:29.65pt;z-index:-2;mso-wrap-edited:f;mso-position-horizontal-relative:text;mso-position-vertical-relative:text" wrapcoords="1131 2400 -113 7200 -113 8100 1696 12000 2149 12000 113 13200 -113 13800 -113 19800 226 20100 3166 20100 20808 20100 21374 19800 21261 17100 20469 16800 21374 15600 20808 15000 15606 12000 15832 9000 14475 8100 8255 7200 2601 2400 1131 2400" o:allowincell="f" fillcolor="window">
          <v:imagedata r:id="rId1" o:title="" cropbottom="13653f" cropleft="807f" cropright="39120f"/>
          <w10:wrap type="tight" side="right"/>
        </v:shape>
        <o:OLEObject Type="Embed" ProgID="Word.Picture.8" ShapeID="_x0000_s2052" DrawAspect="Content" ObjectID="_1580543661" r:id="rId2"/>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D01" w:rsidRDefault="00A05A1D" w:rsidP="00EE6A7F">
    <w:pPr>
      <w:pStyle w:val="HeaderPage1Line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95pt;margin-top:-7.2pt;width:129.6pt;height:48.55pt;z-index:-3;mso-wrap-edited:f" wrapcoords="1131 2400 -113 7200 -113 8100 1696 12000 2149 12000 113 13200 -113 13800 -113 19800 226 20100 3166 20100 20808 20100 21374 19800 21261 17100 20469 16800 21374 15600 20808 15000 15606 12000 15832 9000 14475 8100 8255 7200 2601 2400 1131 2400" o:allowincell="f" fillcolor="window">
          <v:imagedata r:id="rId1" o:title="" cropbottom="13653f" cropleft="807f" cropright="39120f"/>
          <w10:wrap type="tight" side="right"/>
        </v:shape>
        <o:OLEObject Type="Embed" ProgID="Word.Picture.8" ShapeID="_x0000_s2049" DrawAspect="Content" ObjectID="_1580543662" r:id="rId2"/>
      </w:pict>
    </w:r>
  </w:p>
  <w:p w:rsidR="00EB7D01" w:rsidRDefault="002E46AB" w:rsidP="000026CF">
    <w:pPr>
      <w:pStyle w:val="HeaderPage1Line2"/>
    </w:pPr>
    <w:r>
      <w:t>February 19,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1FD4"/>
    <w:multiLevelType w:val="singleLevel"/>
    <w:tmpl w:val="CDC0CE94"/>
    <w:lvl w:ilvl="0">
      <w:start w:val="1"/>
      <w:numFmt w:val="bullet"/>
      <w:pStyle w:val="Listb3"/>
      <w:lvlText w:val=""/>
      <w:lvlJc w:val="left"/>
      <w:pPr>
        <w:tabs>
          <w:tab w:val="num" w:pos="360"/>
        </w:tabs>
        <w:ind w:left="360" w:hanging="360"/>
      </w:pPr>
      <w:rPr>
        <w:rFonts w:ascii="Symbol" w:hAnsi="Symbol" w:hint="default"/>
      </w:rPr>
    </w:lvl>
  </w:abstractNum>
  <w:abstractNum w:abstractNumId="1">
    <w:nsid w:val="05E71784"/>
    <w:multiLevelType w:val="hybridMultilevel"/>
    <w:tmpl w:val="D07E2B1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7445910"/>
    <w:multiLevelType w:val="singleLevel"/>
    <w:tmpl w:val="2042F55E"/>
    <w:lvl w:ilvl="0">
      <w:start w:val="1"/>
      <w:numFmt w:val="bullet"/>
      <w:pStyle w:val="NotesSym6par"/>
      <w:lvlText w:val="║"/>
      <w:lvlJc w:val="left"/>
      <w:pPr>
        <w:tabs>
          <w:tab w:val="num" w:pos="0"/>
        </w:tabs>
        <w:ind w:left="144" w:hanging="144"/>
      </w:pPr>
      <w:rPr>
        <w:rFonts w:ascii="Lucida Console" w:hAnsi="Lucida Console" w:hint="default"/>
        <w:sz w:val="16"/>
      </w:rPr>
    </w:lvl>
  </w:abstractNum>
  <w:abstractNum w:abstractNumId="3">
    <w:nsid w:val="0D1A451F"/>
    <w:multiLevelType w:val="singleLevel"/>
    <w:tmpl w:val="9DD689F8"/>
    <w:lvl w:ilvl="0">
      <w:start w:val="1"/>
      <w:numFmt w:val="decimal"/>
      <w:lvlText w:val="%1."/>
      <w:lvlJc w:val="left"/>
      <w:pPr>
        <w:tabs>
          <w:tab w:val="num" w:pos="360"/>
        </w:tabs>
        <w:ind w:left="360" w:hanging="360"/>
      </w:pPr>
    </w:lvl>
  </w:abstractNum>
  <w:abstractNum w:abstractNumId="4">
    <w:nsid w:val="0DF23AAD"/>
    <w:multiLevelType w:val="hybridMultilevel"/>
    <w:tmpl w:val="4F5CD1E8"/>
    <w:lvl w:ilvl="0" w:tplc="3BD60E48">
      <w:start w:val="1"/>
      <w:numFmt w:val="bullet"/>
      <w:pStyle w:val="NotesSym7star"/>
      <w:lvlText w:val="☆"/>
      <w:lvlJc w:val="left"/>
      <w:pPr>
        <w:tabs>
          <w:tab w:val="num" w:pos="0"/>
        </w:tabs>
        <w:ind w:left="144" w:hanging="144"/>
      </w:pPr>
      <w:rPr>
        <w:rFonts w:hAnsi="Monotype Sorts" w:hint="eastAsia"/>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0417A9"/>
    <w:multiLevelType w:val="singleLevel"/>
    <w:tmpl w:val="DFB242A4"/>
    <w:lvl w:ilvl="0">
      <w:start w:val="1"/>
      <w:numFmt w:val="bullet"/>
      <w:pStyle w:val="NotesSym5pound"/>
      <w:lvlText w:val="#"/>
      <w:lvlJc w:val="left"/>
      <w:pPr>
        <w:tabs>
          <w:tab w:val="num" w:pos="0"/>
        </w:tabs>
        <w:ind w:left="144" w:hanging="144"/>
      </w:pPr>
      <w:rPr>
        <w:rFonts w:ascii="Times New Roman" w:hAnsi="Times New Roman" w:hint="default"/>
        <w:sz w:val="16"/>
      </w:rPr>
    </w:lvl>
  </w:abstractNum>
  <w:abstractNum w:abstractNumId="6">
    <w:nsid w:val="10A11111"/>
    <w:multiLevelType w:val="multilevel"/>
    <w:tmpl w:val="78E468E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11841F69"/>
    <w:multiLevelType w:val="hybridMultilevel"/>
    <w:tmpl w:val="566831F0"/>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8">
    <w:nsid w:val="19451FBA"/>
    <w:multiLevelType w:val="singleLevel"/>
    <w:tmpl w:val="9206791E"/>
    <w:lvl w:ilvl="0">
      <w:start w:val="1"/>
      <w:numFmt w:val="bullet"/>
      <w:pStyle w:val="Listb2"/>
      <w:lvlText w:val="–"/>
      <w:lvlJc w:val="left"/>
      <w:pPr>
        <w:tabs>
          <w:tab w:val="num" w:pos="360"/>
        </w:tabs>
        <w:ind w:left="360" w:hanging="360"/>
      </w:pPr>
      <w:rPr>
        <w:rFonts w:ascii="Arial" w:hAnsi="Arial" w:hint="default"/>
      </w:rPr>
    </w:lvl>
  </w:abstractNum>
  <w:abstractNum w:abstractNumId="9">
    <w:nsid w:val="22AF3EAB"/>
    <w:multiLevelType w:val="singleLevel"/>
    <w:tmpl w:val="C960E0B2"/>
    <w:lvl w:ilvl="0">
      <w:start w:val="1"/>
      <w:numFmt w:val="bullet"/>
      <w:pStyle w:val="Listb1"/>
      <w:lvlText w:val=""/>
      <w:lvlJc w:val="left"/>
      <w:pPr>
        <w:tabs>
          <w:tab w:val="num" w:pos="0"/>
        </w:tabs>
        <w:ind w:left="360" w:hanging="360"/>
      </w:pPr>
      <w:rPr>
        <w:rFonts w:ascii="Symbol" w:hAnsi="Symbol" w:hint="default"/>
      </w:rPr>
    </w:lvl>
  </w:abstractNum>
  <w:abstractNum w:abstractNumId="10">
    <w:nsid w:val="24BC7948"/>
    <w:multiLevelType w:val="singleLevel"/>
    <w:tmpl w:val="0BDC7522"/>
    <w:lvl w:ilvl="0">
      <w:start w:val="1"/>
      <w:numFmt w:val="decimal"/>
      <w:pStyle w:val="Captab"/>
      <w:lvlText w:val="Table %1."/>
      <w:lvlJc w:val="center"/>
      <w:pPr>
        <w:tabs>
          <w:tab w:val="num" w:pos="720"/>
        </w:tabs>
        <w:ind w:left="0" w:firstLine="0"/>
      </w:pPr>
    </w:lvl>
  </w:abstractNum>
  <w:abstractNum w:abstractNumId="11">
    <w:nsid w:val="263F021A"/>
    <w:multiLevelType w:val="singleLevel"/>
    <w:tmpl w:val="90687BEA"/>
    <w:lvl w:ilvl="0">
      <w:start w:val="1"/>
      <w:numFmt w:val="bullet"/>
      <w:pStyle w:val="NotesSym1dgr"/>
      <w:lvlText w:val="†"/>
      <w:lvlJc w:val="left"/>
      <w:pPr>
        <w:tabs>
          <w:tab w:val="num" w:pos="0"/>
        </w:tabs>
        <w:ind w:left="144" w:hanging="144"/>
      </w:pPr>
      <w:rPr>
        <w:rFonts w:ascii="Times New Roman" w:hAnsi="Times New Roman" w:hint="default"/>
        <w:sz w:val="16"/>
      </w:rPr>
    </w:lvl>
  </w:abstractNum>
  <w:abstractNum w:abstractNumId="12">
    <w:nsid w:val="296F4CD0"/>
    <w:multiLevelType w:val="singleLevel"/>
    <w:tmpl w:val="50682B9C"/>
    <w:lvl w:ilvl="0">
      <w:start w:val="2"/>
      <w:numFmt w:val="upperLetter"/>
      <w:pStyle w:val="NotesNotesmoreA"/>
      <w:lvlText w:val="%1."/>
      <w:lvlJc w:val="left"/>
      <w:pPr>
        <w:tabs>
          <w:tab w:val="num" w:pos="1080"/>
        </w:tabs>
        <w:ind w:left="0" w:firstLine="720"/>
      </w:pPr>
      <w:rPr>
        <w:rFonts w:ascii="Helvetica" w:hAnsi="Helvetica" w:hint="default"/>
        <w:b w:val="0"/>
        <w:i w:val="0"/>
        <w:caps w:val="0"/>
        <w:strike w:val="0"/>
        <w:dstrike w:val="0"/>
        <w:outline w:val="0"/>
        <w:shadow w:val="0"/>
        <w:emboss w:val="0"/>
        <w:imprint w:val="0"/>
        <w:vanish w:val="0"/>
        <w:sz w:val="16"/>
        <w:vertAlign w:val="baseline"/>
      </w:rPr>
    </w:lvl>
  </w:abstractNum>
  <w:abstractNum w:abstractNumId="13">
    <w:nsid w:val="39F821BB"/>
    <w:multiLevelType w:val="multilevel"/>
    <w:tmpl w:val="79507F04"/>
    <w:lvl w:ilvl="0">
      <w:start w:val="1"/>
      <w:numFmt w:val="upperLetter"/>
      <w:pStyle w:val="Headerh0Apx"/>
      <w:suff w:val="space"/>
      <w:lvlText w:val="Appendix %1."/>
      <w:lvlJc w:val="left"/>
      <w:pPr>
        <w:ind w:left="-288" w:firstLine="288"/>
      </w:pPr>
      <w:rPr>
        <w:rFonts w:hint="default"/>
      </w:rPr>
    </w:lvl>
    <w:lvl w:ilvl="1">
      <w:start w:val="1"/>
      <w:numFmt w:val="decimal"/>
      <w:pStyle w:val="Headerh1Apx"/>
      <w:lvlText w:val="%1.%2"/>
      <w:lvlJc w:val="left"/>
      <w:pPr>
        <w:tabs>
          <w:tab w:val="num" w:pos="720"/>
        </w:tabs>
        <w:ind w:left="576" w:hanging="576"/>
      </w:pPr>
      <w:rPr>
        <w:rFonts w:hint="default"/>
      </w:rPr>
    </w:lvl>
    <w:lvl w:ilvl="2">
      <w:start w:val="1"/>
      <w:numFmt w:val="decimal"/>
      <w:pStyle w:val="Headerh2Apx"/>
      <w:lvlText w:val="%1.%2.%3"/>
      <w:lvlJc w:val="left"/>
      <w:pPr>
        <w:tabs>
          <w:tab w:val="num" w:pos="1080"/>
        </w:tabs>
        <w:ind w:left="720" w:hanging="720"/>
      </w:pPr>
      <w:rPr>
        <w:rFonts w:hint="default"/>
      </w:rPr>
    </w:lvl>
    <w:lvl w:ilvl="3">
      <w:start w:val="1"/>
      <w:numFmt w:val="decimal"/>
      <w:pStyle w:val="Headerh3Apx"/>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4">
    <w:nsid w:val="43FF4A27"/>
    <w:multiLevelType w:val="singleLevel"/>
    <w:tmpl w:val="6A129BCC"/>
    <w:lvl w:ilvl="0">
      <w:start w:val="1"/>
      <w:numFmt w:val="bullet"/>
      <w:pStyle w:val="NotesSym3sec"/>
      <w:lvlText w:val="§"/>
      <w:lvlJc w:val="left"/>
      <w:pPr>
        <w:tabs>
          <w:tab w:val="num" w:pos="0"/>
        </w:tabs>
        <w:ind w:left="144" w:hanging="144"/>
      </w:pPr>
      <w:rPr>
        <w:rFonts w:ascii="Times New Roman" w:hAnsi="Times New Roman" w:hint="default"/>
        <w:sz w:val="16"/>
      </w:rPr>
    </w:lvl>
  </w:abstractNum>
  <w:abstractNum w:abstractNumId="15">
    <w:nsid w:val="463529BF"/>
    <w:multiLevelType w:val="singleLevel"/>
    <w:tmpl w:val="D6FC40A4"/>
    <w:lvl w:ilvl="0">
      <w:start w:val="1"/>
      <w:numFmt w:val="bullet"/>
      <w:pStyle w:val="NotesSym9dia"/>
      <w:lvlText w:val="◊"/>
      <w:lvlJc w:val="left"/>
      <w:pPr>
        <w:tabs>
          <w:tab w:val="num" w:pos="0"/>
        </w:tabs>
        <w:ind w:left="144" w:hanging="144"/>
      </w:pPr>
      <w:rPr>
        <w:rFonts w:ascii="Tahoma" w:hAnsi="Tahoma" w:hint="default"/>
        <w:sz w:val="16"/>
      </w:rPr>
    </w:lvl>
  </w:abstractNum>
  <w:abstractNum w:abstractNumId="16">
    <w:nsid w:val="4C290EF2"/>
    <w:multiLevelType w:val="multilevel"/>
    <w:tmpl w:val="48008CC8"/>
    <w:lvl w:ilvl="0">
      <w:start w:val="1"/>
      <w:numFmt w:val="decimal"/>
      <w:pStyle w:val="HdrNumh4"/>
      <w:lvlText w:val="%1"/>
      <w:lvlJc w:val="left"/>
      <w:pPr>
        <w:tabs>
          <w:tab w:val="num" w:pos="432"/>
        </w:tabs>
        <w:ind w:left="432" w:hanging="432"/>
      </w:pPr>
    </w:lvl>
    <w:lvl w:ilvl="1">
      <w:start w:val="1"/>
      <w:numFmt w:val="decimal"/>
      <w:lvlText w:val="%1.%2"/>
      <w:lvlJc w:val="left"/>
      <w:pPr>
        <w:tabs>
          <w:tab w:val="num" w:pos="576"/>
        </w:tabs>
        <w:ind w:left="576" w:hanging="576"/>
      </w:pPr>
      <w:rPr>
        <w:b/>
        <w:i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drNumh4"/>
      <w:lvlText w:val="%1.%2.%3.%4.%5"/>
      <w:lvlJc w:val="left"/>
      <w:pPr>
        <w:tabs>
          <w:tab w:val="num" w:pos="108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CC13DF7"/>
    <w:multiLevelType w:val="singleLevel"/>
    <w:tmpl w:val="E9F4B700"/>
    <w:lvl w:ilvl="0">
      <w:start w:val="2"/>
      <w:numFmt w:val="upperLetter"/>
      <w:lvlText w:val="%1."/>
      <w:lvlJc w:val="left"/>
      <w:pPr>
        <w:tabs>
          <w:tab w:val="num" w:pos="1080"/>
        </w:tabs>
        <w:ind w:left="0" w:firstLine="720"/>
      </w:pPr>
      <w:rPr>
        <w:rFonts w:ascii="Helvetica" w:hAnsi="Helvetica" w:hint="default"/>
        <w:b w:val="0"/>
        <w:i w:val="0"/>
        <w:caps w:val="0"/>
        <w:strike w:val="0"/>
        <w:dstrike w:val="0"/>
        <w:outline w:val="0"/>
        <w:shadow w:val="0"/>
        <w:emboss w:val="0"/>
        <w:imprint w:val="0"/>
        <w:vanish w:val="0"/>
        <w:sz w:val="16"/>
        <w:vertAlign w:val="baseline"/>
      </w:rPr>
    </w:lvl>
  </w:abstractNum>
  <w:abstractNum w:abstractNumId="18">
    <w:nsid w:val="509D4FF4"/>
    <w:multiLevelType w:val="hybridMultilevel"/>
    <w:tmpl w:val="0FCEB204"/>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9">
    <w:nsid w:val="50A46138"/>
    <w:multiLevelType w:val="singleLevel"/>
    <w:tmpl w:val="81B43CCC"/>
    <w:lvl w:ilvl="0">
      <w:start w:val="1"/>
      <w:numFmt w:val="bullet"/>
      <w:pStyle w:val="NotesSym4para"/>
      <w:lvlText w:val="¶"/>
      <w:lvlJc w:val="left"/>
      <w:pPr>
        <w:tabs>
          <w:tab w:val="num" w:pos="0"/>
        </w:tabs>
        <w:ind w:left="144" w:hanging="144"/>
      </w:pPr>
      <w:rPr>
        <w:rFonts w:ascii="Times New Roman" w:hAnsi="Times New Roman" w:hint="default"/>
        <w:sz w:val="16"/>
      </w:rPr>
    </w:lvl>
  </w:abstractNum>
  <w:abstractNum w:abstractNumId="20">
    <w:nsid w:val="528B71DB"/>
    <w:multiLevelType w:val="singleLevel"/>
    <w:tmpl w:val="C1A0B860"/>
    <w:lvl w:ilvl="0">
      <w:start w:val="1"/>
      <w:numFmt w:val="decimal"/>
      <w:pStyle w:val="Listn3"/>
      <w:lvlText w:val="%1)"/>
      <w:lvlJc w:val="left"/>
      <w:pPr>
        <w:tabs>
          <w:tab w:val="num" w:pos="1440"/>
        </w:tabs>
        <w:ind w:left="360" w:firstLine="720"/>
      </w:pPr>
    </w:lvl>
  </w:abstractNum>
  <w:abstractNum w:abstractNumId="21">
    <w:nsid w:val="56B52645"/>
    <w:multiLevelType w:val="hybridMultilevel"/>
    <w:tmpl w:val="D4B6F198"/>
    <w:lvl w:ilvl="0" w:tplc="9DD689F8">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6CE6B06"/>
    <w:multiLevelType w:val="hybridMultilevel"/>
    <w:tmpl w:val="36E8D4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B7D069B"/>
    <w:multiLevelType w:val="hybridMultilevel"/>
    <w:tmpl w:val="56DEEE1E"/>
    <w:lvl w:ilvl="0" w:tplc="7D721332">
      <w:start w:val="1"/>
      <w:numFmt w:val="bullet"/>
      <w:pStyle w:val="NotesSym8sqr"/>
      <w:lvlText w:val="□"/>
      <w:lvlJc w:val="left"/>
      <w:pPr>
        <w:tabs>
          <w:tab w:val="num" w:pos="0"/>
        </w:tabs>
        <w:ind w:left="144" w:hanging="144"/>
      </w:pPr>
      <w:rPr>
        <w:rFonts w:hint="eastAsia"/>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6C007F"/>
    <w:multiLevelType w:val="singleLevel"/>
    <w:tmpl w:val="E8C68F2A"/>
    <w:lvl w:ilvl="0">
      <w:start w:val="1"/>
      <w:numFmt w:val="decimal"/>
      <w:pStyle w:val="Listref"/>
      <w:lvlText w:val="%1."/>
      <w:lvlJc w:val="left"/>
      <w:pPr>
        <w:tabs>
          <w:tab w:val="num" w:pos="360"/>
        </w:tabs>
        <w:ind w:left="360" w:hanging="360"/>
      </w:pPr>
    </w:lvl>
  </w:abstractNum>
  <w:abstractNum w:abstractNumId="25">
    <w:nsid w:val="61F8363E"/>
    <w:multiLevelType w:val="hybridMultilevel"/>
    <w:tmpl w:val="407EA28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674C2C0F"/>
    <w:multiLevelType w:val="singleLevel"/>
    <w:tmpl w:val="3D26665E"/>
    <w:lvl w:ilvl="0">
      <w:start w:val="1"/>
      <w:numFmt w:val="lowerLetter"/>
      <w:pStyle w:val="Listn2"/>
      <w:lvlText w:val="%1."/>
      <w:lvlJc w:val="left"/>
      <w:pPr>
        <w:tabs>
          <w:tab w:val="num" w:pos="1440"/>
        </w:tabs>
        <w:ind w:left="360" w:firstLine="720"/>
      </w:pPr>
      <w:rPr>
        <w:rFonts w:hint="default"/>
      </w:rPr>
    </w:lvl>
  </w:abstractNum>
  <w:abstractNum w:abstractNumId="27">
    <w:nsid w:val="6A337086"/>
    <w:multiLevelType w:val="multilevel"/>
    <w:tmpl w:val="CE565D22"/>
    <w:lvl w:ilvl="0">
      <w:start w:val="1"/>
      <w:numFmt w:val="decimal"/>
      <w:pStyle w:val="HdrNumh0"/>
      <w:lvlText w:val="%1"/>
      <w:lvlJc w:val="left"/>
      <w:pPr>
        <w:tabs>
          <w:tab w:val="num" w:pos="432"/>
        </w:tabs>
        <w:ind w:left="432" w:hanging="432"/>
      </w:pPr>
    </w:lvl>
    <w:lvl w:ilvl="1">
      <w:start w:val="1"/>
      <w:numFmt w:val="decimal"/>
      <w:pStyle w:val="HdrNumh1"/>
      <w:lvlText w:val="%1.%2"/>
      <w:lvlJc w:val="left"/>
      <w:pPr>
        <w:tabs>
          <w:tab w:val="num" w:pos="576"/>
        </w:tabs>
        <w:ind w:left="576" w:hanging="576"/>
      </w:pPr>
    </w:lvl>
    <w:lvl w:ilvl="2">
      <w:start w:val="1"/>
      <w:numFmt w:val="decimal"/>
      <w:pStyle w:val="HdrNumh2"/>
      <w:lvlText w:val="%1.%2.%3"/>
      <w:lvlJc w:val="left"/>
      <w:pPr>
        <w:tabs>
          <w:tab w:val="num" w:pos="720"/>
        </w:tabs>
        <w:ind w:left="720" w:hanging="720"/>
      </w:pPr>
    </w:lvl>
    <w:lvl w:ilvl="3">
      <w:start w:val="1"/>
      <w:numFmt w:val="decimal"/>
      <w:pStyle w:val="HdrNumh3"/>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709F4536"/>
    <w:multiLevelType w:val="singleLevel"/>
    <w:tmpl w:val="936C32D4"/>
    <w:lvl w:ilvl="0">
      <w:start w:val="1"/>
      <w:numFmt w:val="decimal"/>
      <w:pStyle w:val="Capfig"/>
      <w:lvlText w:val="Figure %1."/>
      <w:lvlJc w:val="center"/>
      <w:pPr>
        <w:tabs>
          <w:tab w:val="num" w:pos="720"/>
        </w:tabs>
        <w:ind w:left="0" w:firstLine="0"/>
      </w:pPr>
    </w:lvl>
  </w:abstractNum>
  <w:abstractNum w:abstractNumId="29">
    <w:nsid w:val="72365279"/>
    <w:multiLevelType w:val="hybridMultilevel"/>
    <w:tmpl w:val="8162F5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83D0912"/>
    <w:multiLevelType w:val="singleLevel"/>
    <w:tmpl w:val="50868C14"/>
    <w:lvl w:ilvl="0">
      <w:start w:val="2"/>
      <w:numFmt w:val="decimal"/>
      <w:pStyle w:val="NotesNotesmore1"/>
      <w:lvlText w:val="%1."/>
      <w:lvlJc w:val="left"/>
      <w:pPr>
        <w:tabs>
          <w:tab w:val="num" w:pos="1080"/>
        </w:tabs>
        <w:ind w:left="0" w:firstLine="720"/>
      </w:pPr>
      <w:rPr>
        <w:rFonts w:ascii="Helvetica" w:hAnsi="Helvetica" w:hint="default"/>
        <w:b w:val="0"/>
        <w:i w:val="0"/>
        <w:caps w:val="0"/>
        <w:strike w:val="0"/>
        <w:dstrike w:val="0"/>
        <w:outline w:val="0"/>
        <w:shadow w:val="0"/>
        <w:emboss w:val="0"/>
        <w:imprint w:val="0"/>
        <w:vanish w:val="0"/>
        <w:sz w:val="16"/>
        <w:vertAlign w:val="baseline"/>
      </w:rPr>
    </w:lvl>
  </w:abstractNum>
  <w:abstractNum w:abstractNumId="31">
    <w:nsid w:val="7BDB5AD2"/>
    <w:multiLevelType w:val="singleLevel"/>
    <w:tmpl w:val="2362C5BC"/>
    <w:lvl w:ilvl="0">
      <w:start w:val="1"/>
      <w:numFmt w:val="bullet"/>
      <w:pStyle w:val="NotesSym2ddgr"/>
      <w:lvlText w:val="‡"/>
      <w:lvlJc w:val="left"/>
      <w:pPr>
        <w:tabs>
          <w:tab w:val="num" w:pos="0"/>
        </w:tabs>
        <w:ind w:left="144" w:hanging="144"/>
      </w:pPr>
      <w:rPr>
        <w:rFonts w:ascii="Times New Roman" w:hAnsi="Times New Roman" w:hint="default"/>
        <w:sz w:val="16"/>
      </w:rPr>
    </w:lvl>
  </w:abstractNum>
  <w:abstractNum w:abstractNumId="32">
    <w:nsid w:val="7D3F3283"/>
    <w:multiLevelType w:val="hybridMultilevel"/>
    <w:tmpl w:val="A0A8FE1C"/>
    <w:lvl w:ilvl="0" w:tplc="AC5A944C">
      <w:start w:val="1"/>
      <w:numFmt w:val="decimal"/>
      <w:pStyle w:val="Listn1"/>
      <w:lvlText w:val="%1."/>
      <w:lvlJc w:val="left"/>
      <w:pPr>
        <w:tabs>
          <w:tab w:val="num" w:pos="1000"/>
        </w:tabs>
        <w:ind w:left="1000" w:hanging="360"/>
      </w:pPr>
      <w:rPr>
        <w:rFonts w:hint="default"/>
      </w:rPr>
    </w:lvl>
    <w:lvl w:ilvl="1" w:tplc="AC5A944C">
      <w:start w:val="1"/>
      <w:numFmt w:val="decimal"/>
      <w:pStyle w:val="Listn1"/>
      <w:lvlText w:val="%2."/>
      <w:lvlJc w:val="left"/>
      <w:pPr>
        <w:tabs>
          <w:tab w:val="num" w:pos="1720"/>
        </w:tabs>
        <w:ind w:left="1720" w:hanging="360"/>
      </w:pPr>
      <w:rPr>
        <w:rFonts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abstractNumId w:val="28"/>
  </w:num>
  <w:num w:numId="2">
    <w:abstractNumId w:val="10"/>
  </w:num>
  <w:num w:numId="3">
    <w:abstractNumId w:val="27"/>
  </w:num>
  <w:num w:numId="4">
    <w:abstractNumId w:val="6"/>
  </w:num>
  <w:num w:numId="5">
    <w:abstractNumId w:val="9"/>
  </w:num>
  <w:num w:numId="6">
    <w:abstractNumId w:val="8"/>
  </w:num>
  <w:num w:numId="7">
    <w:abstractNumId w:val="24"/>
  </w:num>
  <w:num w:numId="8">
    <w:abstractNumId w:val="0"/>
  </w:num>
  <w:num w:numId="9">
    <w:abstractNumId w:val="16"/>
  </w:num>
  <w:num w:numId="10">
    <w:abstractNumId w:val="11"/>
  </w:num>
  <w:num w:numId="11">
    <w:abstractNumId w:val="31"/>
  </w:num>
  <w:num w:numId="12">
    <w:abstractNumId w:val="14"/>
  </w:num>
  <w:num w:numId="13">
    <w:abstractNumId w:val="19"/>
  </w:num>
  <w:num w:numId="14">
    <w:abstractNumId w:val="5"/>
  </w:num>
  <w:num w:numId="15">
    <w:abstractNumId w:val="2"/>
  </w:num>
  <w:num w:numId="16">
    <w:abstractNumId w:val="15"/>
  </w:num>
  <w:num w:numId="17">
    <w:abstractNumId w:val="17"/>
  </w:num>
  <w:num w:numId="18">
    <w:abstractNumId w:val="30"/>
  </w:num>
  <w:num w:numId="19">
    <w:abstractNumId w:val="12"/>
  </w:num>
  <w:num w:numId="20">
    <w:abstractNumId w:val="4"/>
  </w:num>
  <w:num w:numId="21">
    <w:abstractNumId w:val="23"/>
  </w:num>
  <w:num w:numId="22">
    <w:abstractNumId w:val="13"/>
  </w:num>
  <w:num w:numId="23">
    <w:abstractNumId w:val="3"/>
    <w:lvlOverride w:ilvl="0">
      <w:startOverride w:val="1"/>
    </w:lvlOverride>
  </w:num>
  <w:num w:numId="24">
    <w:abstractNumId w:val="3"/>
  </w:num>
  <w:num w:numId="25">
    <w:abstractNumId w:val="26"/>
  </w:num>
  <w:num w:numId="26">
    <w:abstractNumId w:val="20"/>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num>
  <w:num w:numId="33">
    <w:abstractNumId w:val="3"/>
    <w:lvlOverride w:ilvl="0">
      <w:startOverride w:val="1"/>
    </w:lvlOverride>
  </w:num>
  <w:num w:numId="34">
    <w:abstractNumId w:val="32"/>
  </w:num>
  <w:num w:numId="35">
    <w:abstractNumId w:val="32"/>
    <w:lvlOverride w:ilvl="0">
      <w:startOverride w:val="1"/>
    </w:lvlOverride>
  </w:num>
  <w:num w:numId="36">
    <w:abstractNumId w:val="22"/>
  </w:num>
  <w:num w:numId="37">
    <w:abstractNumId w:val="21"/>
  </w:num>
  <w:num w:numId="38">
    <w:abstractNumId w:val="32"/>
    <w:lvlOverride w:ilvl="0">
      <w:startOverride w:val="1"/>
    </w:lvlOverride>
  </w:num>
  <w:num w:numId="39">
    <w:abstractNumId w:val="32"/>
    <w:lvlOverride w:ilvl="0">
      <w:startOverride w:val="1"/>
    </w:lvlOverride>
  </w:num>
  <w:num w:numId="40">
    <w:abstractNumId w:val="29"/>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1"/>
  </w:num>
  <w:num w:numId="48">
    <w:abstractNumId w:val="25"/>
  </w:num>
  <w:num w:numId="49">
    <w:abstractNumId w:val="7"/>
  </w:num>
  <w:num w:numId="50">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44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1701"/>
    <w:rsid w:val="00000AEC"/>
    <w:rsid w:val="000026CF"/>
    <w:rsid w:val="00002CD7"/>
    <w:rsid w:val="000045FA"/>
    <w:rsid w:val="00004B07"/>
    <w:rsid w:val="0000529F"/>
    <w:rsid w:val="000055EE"/>
    <w:rsid w:val="0000579E"/>
    <w:rsid w:val="00006866"/>
    <w:rsid w:val="0001001F"/>
    <w:rsid w:val="00011760"/>
    <w:rsid w:val="000120A6"/>
    <w:rsid w:val="0001473B"/>
    <w:rsid w:val="00015422"/>
    <w:rsid w:val="00015906"/>
    <w:rsid w:val="00015999"/>
    <w:rsid w:val="0001763A"/>
    <w:rsid w:val="00020E9D"/>
    <w:rsid w:val="00023485"/>
    <w:rsid w:val="00023C12"/>
    <w:rsid w:val="00023EDE"/>
    <w:rsid w:val="000253EA"/>
    <w:rsid w:val="00025733"/>
    <w:rsid w:val="00025739"/>
    <w:rsid w:val="00025AA7"/>
    <w:rsid w:val="00025F7B"/>
    <w:rsid w:val="00032968"/>
    <w:rsid w:val="00033967"/>
    <w:rsid w:val="00033C61"/>
    <w:rsid w:val="00034ED0"/>
    <w:rsid w:val="0003622A"/>
    <w:rsid w:val="000403D0"/>
    <w:rsid w:val="00040649"/>
    <w:rsid w:val="00040D78"/>
    <w:rsid w:val="000424E7"/>
    <w:rsid w:val="0004310C"/>
    <w:rsid w:val="000457A1"/>
    <w:rsid w:val="00045CA6"/>
    <w:rsid w:val="00046BB1"/>
    <w:rsid w:val="00047108"/>
    <w:rsid w:val="00051393"/>
    <w:rsid w:val="00051E1D"/>
    <w:rsid w:val="00051E9F"/>
    <w:rsid w:val="0005587F"/>
    <w:rsid w:val="00060835"/>
    <w:rsid w:val="000609E7"/>
    <w:rsid w:val="00063571"/>
    <w:rsid w:val="00063E49"/>
    <w:rsid w:val="0006727D"/>
    <w:rsid w:val="0006766F"/>
    <w:rsid w:val="00070303"/>
    <w:rsid w:val="00070406"/>
    <w:rsid w:val="00070722"/>
    <w:rsid w:val="00070AD3"/>
    <w:rsid w:val="00072CFC"/>
    <w:rsid w:val="00072E0D"/>
    <w:rsid w:val="0007437B"/>
    <w:rsid w:val="00075A0C"/>
    <w:rsid w:val="00080954"/>
    <w:rsid w:val="00080FEA"/>
    <w:rsid w:val="00081936"/>
    <w:rsid w:val="000840DC"/>
    <w:rsid w:val="00091874"/>
    <w:rsid w:val="0009360C"/>
    <w:rsid w:val="00093923"/>
    <w:rsid w:val="0009511F"/>
    <w:rsid w:val="0009624F"/>
    <w:rsid w:val="000962BB"/>
    <w:rsid w:val="000A03DD"/>
    <w:rsid w:val="000A25AE"/>
    <w:rsid w:val="000A3C5F"/>
    <w:rsid w:val="000A50C5"/>
    <w:rsid w:val="000A54DC"/>
    <w:rsid w:val="000B2752"/>
    <w:rsid w:val="000B532B"/>
    <w:rsid w:val="000B5740"/>
    <w:rsid w:val="000B5B75"/>
    <w:rsid w:val="000B6868"/>
    <w:rsid w:val="000B7012"/>
    <w:rsid w:val="000B7519"/>
    <w:rsid w:val="000C344B"/>
    <w:rsid w:val="000C43FF"/>
    <w:rsid w:val="000C6FBD"/>
    <w:rsid w:val="000C78E4"/>
    <w:rsid w:val="000C7A88"/>
    <w:rsid w:val="000D0FBF"/>
    <w:rsid w:val="000D46D8"/>
    <w:rsid w:val="000D52C6"/>
    <w:rsid w:val="000D62D4"/>
    <w:rsid w:val="000D67E7"/>
    <w:rsid w:val="000E0C01"/>
    <w:rsid w:val="000E30A6"/>
    <w:rsid w:val="000E33F3"/>
    <w:rsid w:val="000E3CAF"/>
    <w:rsid w:val="000E4D42"/>
    <w:rsid w:val="000E5763"/>
    <w:rsid w:val="000E793F"/>
    <w:rsid w:val="000F1A9C"/>
    <w:rsid w:val="000F2615"/>
    <w:rsid w:val="000F2BD0"/>
    <w:rsid w:val="000F3585"/>
    <w:rsid w:val="000F40BA"/>
    <w:rsid w:val="0010454A"/>
    <w:rsid w:val="0010576C"/>
    <w:rsid w:val="00106EE5"/>
    <w:rsid w:val="00112FEB"/>
    <w:rsid w:val="00113C20"/>
    <w:rsid w:val="00113D42"/>
    <w:rsid w:val="00114137"/>
    <w:rsid w:val="00114D73"/>
    <w:rsid w:val="00116C72"/>
    <w:rsid w:val="00122071"/>
    <w:rsid w:val="0012238A"/>
    <w:rsid w:val="00122615"/>
    <w:rsid w:val="001235E9"/>
    <w:rsid w:val="0012581E"/>
    <w:rsid w:val="00130D7D"/>
    <w:rsid w:val="00137111"/>
    <w:rsid w:val="0013733C"/>
    <w:rsid w:val="0013775B"/>
    <w:rsid w:val="00141930"/>
    <w:rsid w:val="00142375"/>
    <w:rsid w:val="00142383"/>
    <w:rsid w:val="001427D0"/>
    <w:rsid w:val="00144AC8"/>
    <w:rsid w:val="00144AD4"/>
    <w:rsid w:val="00146B86"/>
    <w:rsid w:val="00147830"/>
    <w:rsid w:val="00151534"/>
    <w:rsid w:val="00152308"/>
    <w:rsid w:val="00152CE6"/>
    <w:rsid w:val="001540EA"/>
    <w:rsid w:val="00154B1A"/>
    <w:rsid w:val="00155225"/>
    <w:rsid w:val="001565A6"/>
    <w:rsid w:val="00157B86"/>
    <w:rsid w:val="001615B1"/>
    <w:rsid w:val="001618C0"/>
    <w:rsid w:val="00161CA7"/>
    <w:rsid w:val="00164E2D"/>
    <w:rsid w:val="001661DB"/>
    <w:rsid w:val="001662B9"/>
    <w:rsid w:val="00166A1A"/>
    <w:rsid w:val="00166D6C"/>
    <w:rsid w:val="00166E59"/>
    <w:rsid w:val="001745FC"/>
    <w:rsid w:val="0017518D"/>
    <w:rsid w:val="00176DD1"/>
    <w:rsid w:val="0017749A"/>
    <w:rsid w:val="00182133"/>
    <w:rsid w:val="00185CBE"/>
    <w:rsid w:val="00186D2D"/>
    <w:rsid w:val="00190A51"/>
    <w:rsid w:val="00190B95"/>
    <w:rsid w:val="00191A1E"/>
    <w:rsid w:val="001937B6"/>
    <w:rsid w:val="001953BD"/>
    <w:rsid w:val="001A114D"/>
    <w:rsid w:val="001A21D1"/>
    <w:rsid w:val="001A2290"/>
    <w:rsid w:val="001A28FD"/>
    <w:rsid w:val="001A478A"/>
    <w:rsid w:val="001A51DC"/>
    <w:rsid w:val="001B4D3E"/>
    <w:rsid w:val="001B4E6C"/>
    <w:rsid w:val="001B5BEA"/>
    <w:rsid w:val="001B6E16"/>
    <w:rsid w:val="001C0C95"/>
    <w:rsid w:val="001C18F9"/>
    <w:rsid w:val="001C79E6"/>
    <w:rsid w:val="001D2CA3"/>
    <w:rsid w:val="001D31E7"/>
    <w:rsid w:val="001D5949"/>
    <w:rsid w:val="001D5970"/>
    <w:rsid w:val="001D6631"/>
    <w:rsid w:val="001D74FC"/>
    <w:rsid w:val="001E108A"/>
    <w:rsid w:val="001E15AA"/>
    <w:rsid w:val="001E2825"/>
    <w:rsid w:val="001E2ED3"/>
    <w:rsid w:val="001E32E2"/>
    <w:rsid w:val="001E38C7"/>
    <w:rsid w:val="001E541E"/>
    <w:rsid w:val="001E6730"/>
    <w:rsid w:val="001E7F2D"/>
    <w:rsid w:val="001F42E2"/>
    <w:rsid w:val="001F4392"/>
    <w:rsid w:val="001F4E6C"/>
    <w:rsid w:val="001F5D71"/>
    <w:rsid w:val="001F65A6"/>
    <w:rsid w:val="002009F6"/>
    <w:rsid w:val="00203254"/>
    <w:rsid w:val="00204247"/>
    <w:rsid w:val="002069E8"/>
    <w:rsid w:val="00206CF1"/>
    <w:rsid w:val="00210500"/>
    <w:rsid w:val="002129D8"/>
    <w:rsid w:val="0021373E"/>
    <w:rsid w:val="002158C0"/>
    <w:rsid w:val="002163D9"/>
    <w:rsid w:val="00216432"/>
    <w:rsid w:val="0021758C"/>
    <w:rsid w:val="00221651"/>
    <w:rsid w:val="00222111"/>
    <w:rsid w:val="00222EBE"/>
    <w:rsid w:val="00223312"/>
    <w:rsid w:val="00223D19"/>
    <w:rsid w:val="00225D9F"/>
    <w:rsid w:val="002266FB"/>
    <w:rsid w:val="002267B1"/>
    <w:rsid w:val="002307BA"/>
    <w:rsid w:val="00230DC9"/>
    <w:rsid w:val="00232911"/>
    <w:rsid w:val="00236869"/>
    <w:rsid w:val="0024088F"/>
    <w:rsid w:val="00241198"/>
    <w:rsid w:val="00243467"/>
    <w:rsid w:val="00246AE6"/>
    <w:rsid w:val="00251323"/>
    <w:rsid w:val="00252999"/>
    <w:rsid w:val="002535E9"/>
    <w:rsid w:val="00256654"/>
    <w:rsid w:val="00260B0A"/>
    <w:rsid w:val="002619EE"/>
    <w:rsid w:val="00262015"/>
    <w:rsid w:val="00262083"/>
    <w:rsid w:val="00263A6E"/>
    <w:rsid w:val="00265156"/>
    <w:rsid w:val="00265C6F"/>
    <w:rsid w:val="00276786"/>
    <w:rsid w:val="00282617"/>
    <w:rsid w:val="002861AE"/>
    <w:rsid w:val="00286DBB"/>
    <w:rsid w:val="002900AB"/>
    <w:rsid w:val="0029012A"/>
    <w:rsid w:val="00290F6A"/>
    <w:rsid w:val="00291558"/>
    <w:rsid w:val="00291A27"/>
    <w:rsid w:val="00297129"/>
    <w:rsid w:val="00297D15"/>
    <w:rsid w:val="002A07D7"/>
    <w:rsid w:val="002A2F82"/>
    <w:rsid w:val="002A5539"/>
    <w:rsid w:val="002A5E2F"/>
    <w:rsid w:val="002A5E85"/>
    <w:rsid w:val="002B0BD5"/>
    <w:rsid w:val="002B3E4E"/>
    <w:rsid w:val="002B6473"/>
    <w:rsid w:val="002B66AE"/>
    <w:rsid w:val="002C0777"/>
    <w:rsid w:val="002C3B7A"/>
    <w:rsid w:val="002C401E"/>
    <w:rsid w:val="002C4714"/>
    <w:rsid w:val="002C49A4"/>
    <w:rsid w:val="002C6537"/>
    <w:rsid w:val="002C7D9E"/>
    <w:rsid w:val="002D0F31"/>
    <w:rsid w:val="002D2437"/>
    <w:rsid w:val="002D2594"/>
    <w:rsid w:val="002D36E9"/>
    <w:rsid w:val="002D59FC"/>
    <w:rsid w:val="002D6326"/>
    <w:rsid w:val="002E0A74"/>
    <w:rsid w:val="002E3BCD"/>
    <w:rsid w:val="002E46AB"/>
    <w:rsid w:val="002E5AEF"/>
    <w:rsid w:val="002E5D3C"/>
    <w:rsid w:val="002E6648"/>
    <w:rsid w:val="002E6B2B"/>
    <w:rsid w:val="002E6BB8"/>
    <w:rsid w:val="002E758F"/>
    <w:rsid w:val="002F0BB9"/>
    <w:rsid w:val="002F1053"/>
    <w:rsid w:val="002F30FD"/>
    <w:rsid w:val="002F7D05"/>
    <w:rsid w:val="003000BD"/>
    <w:rsid w:val="00300692"/>
    <w:rsid w:val="00301457"/>
    <w:rsid w:val="003032D7"/>
    <w:rsid w:val="00303977"/>
    <w:rsid w:val="00304C08"/>
    <w:rsid w:val="00304FA0"/>
    <w:rsid w:val="00305DEB"/>
    <w:rsid w:val="00306A91"/>
    <w:rsid w:val="00307058"/>
    <w:rsid w:val="003072EE"/>
    <w:rsid w:val="00307F34"/>
    <w:rsid w:val="0031259B"/>
    <w:rsid w:val="00313ACD"/>
    <w:rsid w:val="00316E7E"/>
    <w:rsid w:val="00321E82"/>
    <w:rsid w:val="00322946"/>
    <w:rsid w:val="00322AC5"/>
    <w:rsid w:val="003236DB"/>
    <w:rsid w:val="00323E26"/>
    <w:rsid w:val="003264FD"/>
    <w:rsid w:val="0033331F"/>
    <w:rsid w:val="00336ED5"/>
    <w:rsid w:val="00337BA6"/>
    <w:rsid w:val="00340C8E"/>
    <w:rsid w:val="003419ED"/>
    <w:rsid w:val="00341D01"/>
    <w:rsid w:val="00343905"/>
    <w:rsid w:val="00343ED6"/>
    <w:rsid w:val="00344420"/>
    <w:rsid w:val="00345887"/>
    <w:rsid w:val="0034623B"/>
    <w:rsid w:val="00347781"/>
    <w:rsid w:val="00347D90"/>
    <w:rsid w:val="00352F3D"/>
    <w:rsid w:val="00353B5B"/>
    <w:rsid w:val="00354D62"/>
    <w:rsid w:val="00354ECD"/>
    <w:rsid w:val="00356BE0"/>
    <w:rsid w:val="003572C4"/>
    <w:rsid w:val="00357C67"/>
    <w:rsid w:val="00361D01"/>
    <w:rsid w:val="00363DD8"/>
    <w:rsid w:val="003654EA"/>
    <w:rsid w:val="00365898"/>
    <w:rsid w:val="00365EE9"/>
    <w:rsid w:val="00367829"/>
    <w:rsid w:val="0037140F"/>
    <w:rsid w:val="0037198F"/>
    <w:rsid w:val="00377581"/>
    <w:rsid w:val="0038109F"/>
    <w:rsid w:val="003817B4"/>
    <w:rsid w:val="00381890"/>
    <w:rsid w:val="00383BA5"/>
    <w:rsid w:val="00384FFE"/>
    <w:rsid w:val="003858AF"/>
    <w:rsid w:val="003867CC"/>
    <w:rsid w:val="00390964"/>
    <w:rsid w:val="00391920"/>
    <w:rsid w:val="0039218D"/>
    <w:rsid w:val="003946FB"/>
    <w:rsid w:val="00394E91"/>
    <w:rsid w:val="003955D1"/>
    <w:rsid w:val="00397A42"/>
    <w:rsid w:val="003A1A36"/>
    <w:rsid w:val="003A2E80"/>
    <w:rsid w:val="003A300C"/>
    <w:rsid w:val="003A792D"/>
    <w:rsid w:val="003A7F19"/>
    <w:rsid w:val="003B0116"/>
    <w:rsid w:val="003B02B5"/>
    <w:rsid w:val="003B0A60"/>
    <w:rsid w:val="003B2303"/>
    <w:rsid w:val="003C1327"/>
    <w:rsid w:val="003C16C5"/>
    <w:rsid w:val="003C39B6"/>
    <w:rsid w:val="003C3D3E"/>
    <w:rsid w:val="003C4704"/>
    <w:rsid w:val="003C5339"/>
    <w:rsid w:val="003C61F0"/>
    <w:rsid w:val="003C7DC5"/>
    <w:rsid w:val="003D62C7"/>
    <w:rsid w:val="003D6470"/>
    <w:rsid w:val="003E023C"/>
    <w:rsid w:val="003E051B"/>
    <w:rsid w:val="003E1986"/>
    <w:rsid w:val="003E26A4"/>
    <w:rsid w:val="003E28FB"/>
    <w:rsid w:val="003E4110"/>
    <w:rsid w:val="003E4616"/>
    <w:rsid w:val="003E4CD0"/>
    <w:rsid w:val="003E4D69"/>
    <w:rsid w:val="003E538C"/>
    <w:rsid w:val="003F051F"/>
    <w:rsid w:val="003F1038"/>
    <w:rsid w:val="003F35A1"/>
    <w:rsid w:val="003F6179"/>
    <w:rsid w:val="00400A0A"/>
    <w:rsid w:val="00400B79"/>
    <w:rsid w:val="00401F81"/>
    <w:rsid w:val="00402989"/>
    <w:rsid w:val="00405656"/>
    <w:rsid w:val="00405714"/>
    <w:rsid w:val="00407165"/>
    <w:rsid w:val="00410BDE"/>
    <w:rsid w:val="00412443"/>
    <w:rsid w:val="004138C8"/>
    <w:rsid w:val="00414376"/>
    <w:rsid w:val="00414EEE"/>
    <w:rsid w:val="0041509C"/>
    <w:rsid w:val="00415488"/>
    <w:rsid w:val="0042175A"/>
    <w:rsid w:val="004218F7"/>
    <w:rsid w:val="00421A40"/>
    <w:rsid w:val="00421D46"/>
    <w:rsid w:val="00421EEB"/>
    <w:rsid w:val="004239B3"/>
    <w:rsid w:val="0042441A"/>
    <w:rsid w:val="004274CC"/>
    <w:rsid w:val="00427537"/>
    <w:rsid w:val="00427FB4"/>
    <w:rsid w:val="00432BDC"/>
    <w:rsid w:val="004332A1"/>
    <w:rsid w:val="00434213"/>
    <w:rsid w:val="004352C6"/>
    <w:rsid w:val="0043548C"/>
    <w:rsid w:val="00435A4C"/>
    <w:rsid w:val="00437337"/>
    <w:rsid w:val="00440909"/>
    <w:rsid w:val="00444B2A"/>
    <w:rsid w:val="00444D5D"/>
    <w:rsid w:val="00444FFE"/>
    <w:rsid w:val="00450685"/>
    <w:rsid w:val="004511EB"/>
    <w:rsid w:val="00452E83"/>
    <w:rsid w:val="00453A7D"/>
    <w:rsid w:val="00457716"/>
    <w:rsid w:val="00457AF3"/>
    <w:rsid w:val="0046159C"/>
    <w:rsid w:val="004621A0"/>
    <w:rsid w:val="00465FDB"/>
    <w:rsid w:val="0046701B"/>
    <w:rsid w:val="00467F44"/>
    <w:rsid w:val="004719E7"/>
    <w:rsid w:val="004723A2"/>
    <w:rsid w:val="004757EC"/>
    <w:rsid w:val="00476C20"/>
    <w:rsid w:val="00481F6E"/>
    <w:rsid w:val="00482AFF"/>
    <w:rsid w:val="00482B85"/>
    <w:rsid w:val="004852AD"/>
    <w:rsid w:val="004914F4"/>
    <w:rsid w:val="0049196B"/>
    <w:rsid w:val="00495A4D"/>
    <w:rsid w:val="004A2699"/>
    <w:rsid w:val="004A2F59"/>
    <w:rsid w:val="004A4038"/>
    <w:rsid w:val="004B1593"/>
    <w:rsid w:val="004B2C4B"/>
    <w:rsid w:val="004B3419"/>
    <w:rsid w:val="004B47AC"/>
    <w:rsid w:val="004B5567"/>
    <w:rsid w:val="004B7D5D"/>
    <w:rsid w:val="004C006B"/>
    <w:rsid w:val="004C0F8C"/>
    <w:rsid w:val="004C143C"/>
    <w:rsid w:val="004C150A"/>
    <w:rsid w:val="004C2365"/>
    <w:rsid w:val="004C2A52"/>
    <w:rsid w:val="004C42E4"/>
    <w:rsid w:val="004C52A8"/>
    <w:rsid w:val="004C5879"/>
    <w:rsid w:val="004C5F32"/>
    <w:rsid w:val="004C7C1F"/>
    <w:rsid w:val="004D0B0C"/>
    <w:rsid w:val="004D788F"/>
    <w:rsid w:val="004E257F"/>
    <w:rsid w:val="004E29BA"/>
    <w:rsid w:val="004E35D5"/>
    <w:rsid w:val="004E7EC9"/>
    <w:rsid w:val="004F01C6"/>
    <w:rsid w:val="004F1CCE"/>
    <w:rsid w:val="004F2C5F"/>
    <w:rsid w:val="004F305A"/>
    <w:rsid w:val="004F5BCD"/>
    <w:rsid w:val="004F5F8F"/>
    <w:rsid w:val="0050091E"/>
    <w:rsid w:val="0050110A"/>
    <w:rsid w:val="00501EC6"/>
    <w:rsid w:val="00503CAB"/>
    <w:rsid w:val="00504777"/>
    <w:rsid w:val="00504F54"/>
    <w:rsid w:val="0050513C"/>
    <w:rsid w:val="00506F5F"/>
    <w:rsid w:val="0051386D"/>
    <w:rsid w:val="00514B81"/>
    <w:rsid w:val="00515240"/>
    <w:rsid w:val="00520461"/>
    <w:rsid w:val="00526671"/>
    <w:rsid w:val="00527DEE"/>
    <w:rsid w:val="00533886"/>
    <w:rsid w:val="00533F45"/>
    <w:rsid w:val="005343E4"/>
    <w:rsid w:val="0054262F"/>
    <w:rsid w:val="00544D84"/>
    <w:rsid w:val="00546F42"/>
    <w:rsid w:val="00550780"/>
    <w:rsid w:val="00552146"/>
    <w:rsid w:val="0055243D"/>
    <w:rsid w:val="005526F9"/>
    <w:rsid w:val="0055299D"/>
    <w:rsid w:val="005533F1"/>
    <w:rsid w:val="00553DE4"/>
    <w:rsid w:val="00554378"/>
    <w:rsid w:val="00554B7D"/>
    <w:rsid w:val="00554D69"/>
    <w:rsid w:val="00560D3A"/>
    <w:rsid w:val="00561303"/>
    <w:rsid w:val="005650FA"/>
    <w:rsid w:val="005651B5"/>
    <w:rsid w:val="005663BB"/>
    <w:rsid w:val="0056780E"/>
    <w:rsid w:val="00571EC2"/>
    <w:rsid w:val="005725B9"/>
    <w:rsid w:val="0057291F"/>
    <w:rsid w:val="00573322"/>
    <w:rsid w:val="00573C06"/>
    <w:rsid w:val="00573DCA"/>
    <w:rsid w:val="00577070"/>
    <w:rsid w:val="005779A3"/>
    <w:rsid w:val="00577FF5"/>
    <w:rsid w:val="00580221"/>
    <w:rsid w:val="00580A34"/>
    <w:rsid w:val="00584E0C"/>
    <w:rsid w:val="00586018"/>
    <w:rsid w:val="0058752A"/>
    <w:rsid w:val="005939A8"/>
    <w:rsid w:val="00594576"/>
    <w:rsid w:val="005964AA"/>
    <w:rsid w:val="005A0100"/>
    <w:rsid w:val="005A03DD"/>
    <w:rsid w:val="005A07AB"/>
    <w:rsid w:val="005A2BD2"/>
    <w:rsid w:val="005A2C7D"/>
    <w:rsid w:val="005A6E78"/>
    <w:rsid w:val="005B6A9D"/>
    <w:rsid w:val="005C07C8"/>
    <w:rsid w:val="005C0D05"/>
    <w:rsid w:val="005C1635"/>
    <w:rsid w:val="005C30D3"/>
    <w:rsid w:val="005C3FA9"/>
    <w:rsid w:val="005C44BE"/>
    <w:rsid w:val="005C765B"/>
    <w:rsid w:val="005D0F98"/>
    <w:rsid w:val="005D149A"/>
    <w:rsid w:val="005D17C4"/>
    <w:rsid w:val="005D20A9"/>
    <w:rsid w:val="005D3573"/>
    <w:rsid w:val="005D3995"/>
    <w:rsid w:val="005D39DC"/>
    <w:rsid w:val="005D56DE"/>
    <w:rsid w:val="005E1A15"/>
    <w:rsid w:val="005E229B"/>
    <w:rsid w:val="005E296A"/>
    <w:rsid w:val="005E2F67"/>
    <w:rsid w:val="005E30FF"/>
    <w:rsid w:val="005E3975"/>
    <w:rsid w:val="005E5744"/>
    <w:rsid w:val="005E57A6"/>
    <w:rsid w:val="005E6D1D"/>
    <w:rsid w:val="005E769C"/>
    <w:rsid w:val="005F0314"/>
    <w:rsid w:val="005F13B6"/>
    <w:rsid w:val="005F2AB5"/>
    <w:rsid w:val="005F5249"/>
    <w:rsid w:val="00600498"/>
    <w:rsid w:val="006014F3"/>
    <w:rsid w:val="00604FF8"/>
    <w:rsid w:val="00611334"/>
    <w:rsid w:val="0061364E"/>
    <w:rsid w:val="00614567"/>
    <w:rsid w:val="006160F2"/>
    <w:rsid w:val="006161B1"/>
    <w:rsid w:val="00617267"/>
    <w:rsid w:val="0062287A"/>
    <w:rsid w:val="00623361"/>
    <w:rsid w:val="0062555C"/>
    <w:rsid w:val="0062743F"/>
    <w:rsid w:val="00630171"/>
    <w:rsid w:val="00632B83"/>
    <w:rsid w:val="006345BE"/>
    <w:rsid w:val="00634D0D"/>
    <w:rsid w:val="0064105A"/>
    <w:rsid w:val="0064121E"/>
    <w:rsid w:val="0064136F"/>
    <w:rsid w:val="00643739"/>
    <w:rsid w:val="006438E0"/>
    <w:rsid w:val="00646E95"/>
    <w:rsid w:val="00651EBB"/>
    <w:rsid w:val="00652958"/>
    <w:rsid w:val="00653A82"/>
    <w:rsid w:val="006552DA"/>
    <w:rsid w:val="006554F4"/>
    <w:rsid w:val="00661103"/>
    <w:rsid w:val="0066376A"/>
    <w:rsid w:val="00664CF3"/>
    <w:rsid w:val="00665032"/>
    <w:rsid w:val="00666E7A"/>
    <w:rsid w:val="00671558"/>
    <w:rsid w:val="006777B5"/>
    <w:rsid w:val="00682669"/>
    <w:rsid w:val="00682944"/>
    <w:rsid w:val="00685F28"/>
    <w:rsid w:val="00686AA2"/>
    <w:rsid w:val="006873B3"/>
    <w:rsid w:val="006909B1"/>
    <w:rsid w:val="00691440"/>
    <w:rsid w:val="0069556E"/>
    <w:rsid w:val="006A114A"/>
    <w:rsid w:val="006A2702"/>
    <w:rsid w:val="006A39DF"/>
    <w:rsid w:val="006B10FE"/>
    <w:rsid w:val="006B47F8"/>
    <w:rsid w:val="006B56F7"/>
    <w:rsid w:val="006B5C2C"/>
    <w:rsid w:val="006C19D9"/>
    <w:rsid w:val="006C2130"/>
    <w:rsid w:val="006C397A"/>
    <w:rsid w:val="006C4CC2"/>
    <w:rsid w:val="006C5878"/>
    <w:rsid w:val="006D1423"/>
    <w:rsid w:val="006D41BC"/>
    <w:rsid w:val="006D650A"/>
    <w:rsid w:val="006D7215"/>
    <w:rsid w:val="006E06B9"/>
    <w:rsid w:val="006E0914"/>
    <w:rsid w:val="006E2307"/>
    <w:rsid w:val="006E28F1"/>
    <w:rsid w:val="006E3CFF"/>
    <w:rsid w:val="006E4A47"/>
    <w:rsid w:val="006E6F36"/>
    <w:rsid w:val="006F0281"/>
    <w:rsid w:val="006F0E65"/>
    <w:rsid w:val="006F1B3D"/>
    <w:rsid w:val="006F1BF2"/>
    <w:rsid w:val="006F5AAF"/>
    <w:rsid w:val="006F5B2C"/>
    <w:rsid w:val="006F5C6B"/>
    <w:rsid w:val="006F7AA2"/>
    <w:rsid w:val="0070004B"/>
    <w:rsid w:val="00700F7E"/>
    <w:rsid w:val="0070482C"/>
    <w:rsid w:val="00704C1D"/>
    <w:rsid w:val="00707F6E"/>
    <w:rsid w:val="0071279F"/>
    <w:rsid w:val="007129C8"/>
    <w:rsid w:val="00713EB2"/>
    <w:rsid w:val="00716174"/>
    <w:rsid w:val="00716FF8"/>
    <w:rsid w:val="00717329"/>
    <w:rsid w:val="00722385"/>
    <w:rsid w:val="00725F04"/>
    <w:rsid w:val="00731AE6"/>
    <w:rsid w:val="00732842"/>
    <w:rsid w:val="00732F52"/>
    <w:rsid w:val="00734CD9"/>
    <w:rsid w:val="007363D8"/>
    <w:rsid w:val="007375EB"/>
    <w:rsid w:val="00741533"/>
    <w:rsid w:val="0074164E"/>
    <w:rsid w:val="007468FA"/>
    <w:rsid w:val="007475E8"/>
    <w:rsid w:val="007476EB"/>
    <w:rsid w:val="007515B5"/>
    <w:rsid w:val="00752B33"/>
    <w:rsid w:val="0075570D"/>
    <w:rsid w:val="00755B02"/>
    <w:rsid w:val="00756C4D"/>
    <w:rsid w:val="00756F2C"/>
    <w:rsid w:val="007575DE"/>
    <w:rsid w:val="007576B0"/>
    <w:rsid w:val="00760183"/>
    <w:rsid w:val="00762A4E"/>
    <w:rsid w:val="00765407"/>
    <w:rsid w:val="00765FCF"/>
    <w:rsid w:val="007661B6"/>
    <w:rsid w:val="00766475"/>
    <w:rsid w:val="007668BD"/>
    <w:rsid w:val="007700AC"/>
    <w:rsid w:val="00771170"/>
    <w:rsid w:val="007735C0"/>
    <w:rsid w:val="00774052"/>
    <w:rsid w:val="0077514D"/>
    <w:rsid w:val="00776BE0"/>
    <w:rsid w:val="007825F5"/>
    <w:rsid w:val="00783131"/>
    <w:rsid w:val="00785ADB"/>
    <w:rsid w:val="00792FCC"/>
    <w:rsid w:val="00795086"/>
    <w:rsid w:val="007A0D78"/>
    <w:rsid w:val="007A2CFB"/>
    <w:rsid w:val="007A5D64"/>
    <w:rsid w:val="007B0BCD"/>
    <w:rsid w:val="007B27BB"/>
    <w:rsid w:val="007B339A"/>
    <w:rsid w:val="007B34DD"/>
    <w:rsid w:val="007B3CC4"/>
    <w:rsid w:val="007B4736"/>
    <w:rsid w:val="007B6205"/>
    <w:rsid w:val="007B7A9D"/>
    <w:rsid w:val="007C0680"/>
    <w:rsid w:val="007C06F4"/>
    <w:rsid w:val="007C0707"/>
    <w:rsid w:val="007C2A1E"/>
    <w:rsid w:val="007C3234"/>
    <w:rsid w:val="007C333E"/>
    <w:rsid w:val="007C4069"/>
    <w:rsid w:val="007C4101"/>
    <w:rsid w:val="007C4340"/>
    <w:rsid w:val="007C749C"/>
    <w:rsid w:val="007C7AA3"/>
    <w:rsid w:val="007D0E84"/>
    <w:rsid w:val="007D1EEE"/>
    <w:rsid w:val="007D4EA0"/>
    <w:rsid w:val="007D4F77"/>
    <w:rsid w:val="007D5174"/>
    <w:rsid w:val="007D5B15"/>
    <w:rsid w:val="007D686C"/>
    <w:rsid w:val="007D7028"/>
    <w:rsid w:val="007D7E61"/>
    <w:rsid w:val="007E1580"/>
    <w:rsid w:val="007E1A6E"/>
    <w:rsid w:val="007E1FF3"/>
    <w:rsid w:val="007E6892"/>
    <w:rsid w:val="007E74F2"/>
    <w:rsid w:val="007E793D"/>
    <w:rsid w:val="007F0104"/>
    <w:rsid w:val="007F0732"/>
    <w:rsid w:val="007F1298"/>
    <w:rsid w:val="007F2CBC"/>
    <w:rsid w:val="007F35BD"/>
    <w:rsid w:val="007F35F9"/>
    <w:rsid w:val="007F3F6B"/>
    <w:rsid w:val="007F41D1"/>
    <w:rsid w:val="007F72FA"/>
    <w:rsid w:val="00802DB5"/>
    <w:rsid w:val="008033A2"/>
    <w:rsid w:val="008048F9"/>
    <w:rsid w:val="0080591A"/>
    <w:rsid w:val="00805CD2"/>
    <w:rsid w:val="00805D05"/>
    <w:rsid w:val="00805DD5"/>
    <w:rsid w:val="00805FB9"/>
    <w:rsid w:val="00807578"/>
    <w:rsid w:val="008079B3"/>
    <w:rsid w:val="00807BB3"/>
    <w:rsid w:val="008104C0"/>
    <w:rsid w:val="00812FFE"/>
    <w:rsid w:val="00817468"/>
    <w:rsid w:val="00817641"/>
    <w:rsid w:val="00820FED"/>
    <w:rsid w:val="00822B41"/>
    <w:rsid w:val="00822B8F"/>
    <w:rsid w:val="00823A6D"/>
    <w:rsid w:val="00823B17"/>
    <w:rsid w:val="00824989"/>
    <w:rsid w:val="00827474"/>
    <w:rsid w:val="00827A16"/>
    <w:rsid w:val="00830C6C"/>
    <w:rsid w:val="0083125C"/>
    <w:rsid w:val="0083232A"/>
    <w:rsid w:val="0083232D"/>
    <w:rsid w:val="00832351"/>
    <w:rsid w:val="0083338C"/>
    <w:rsid w:val="00835EFB"/>
    <w:rsid w:val="008362F9"/>
    <w:rsid w:val="008443B2"/>
    <w:rsid w:val="008444A9"/>
    <w:rsid w:val="0084462C"/>
    <w:rsid w:val="00844FB7"/>
    <w:rsid w:val="0084596D"/>
    <w:rsid w:val="008459BB"/>
    <w:rsid w:val="00846145"/>
    <w:rsid w:val="00846DC3"/>
    <w:rsid w:val="0085077A"/>
    <w:rsid w:val="00850D94"/>
    <w:rsid w:val="008518F1"/>
    <w:rsid w:val="008523A8"/>
    <w:rsid w:val="00852649"/>
    <w:rsid w:val="00853D24"/>
    <w:rsid w:val="008574E9"/>
    <w:rsid w:val="00867390"/>
    <w:rsid w:val="00867FAD"/>
    <w:rsid w:val="00871287"/>
    <w:rsid w:val="00872DE0"/>
    <w:rsid w:val="00874AAA"/>
    <w:rsid w:val="00877207"/>
    <w:rsid w:val="00877714"/>
    <w:rsid w:val="008802EA"/>
    <w:rsid w:val="0088044D"/>
    <w:rsid w:val="008809B0"/>
    <w:rsid w:val="00880C9D"/>
    <w:rsid w:val="00882A16"/>
    <w:rsid w:val="008844BA"/>
    <w:rsid w:val="0089698D"/>
    <w:rsid w:val="008A476B"/>
    <w:rsid w:val="008B1936"/>
    <w:rsid w:val="008B68DE"/>
    <w:rsid w:val="008B698C"/>
    <w:rsid w:val="008B7BFB"/>
    <w:rsid w:val="008C187E"/>
    <w:rsid w:val="008C206F"/>
    <w:rsid w:val="008C2F44"/>
    <w:rsid w:val="008C34AA"/>
    <w:rsid w:val="008C35F3"/>
    <w:rsid w:val="008C45B9"/>
    <w:rsid w:val="008C5429"/>
    <w:rsid w:val="008D3CCD"/>
    <w:rsid w:val="008D6580"/>
    <w:rsid w:val="008E0F0A"/>
    <w:rsid w:val="008E3A48"/>
    <w:rsid w:val="008E4566"/>
    <w:rsid w:val="008E4E6C"/>
    <w:rsid w:val="008E537C"/>
    <w:rsid w:val="008F04BD"/>
    <w:rsid w:val="008F14FB"/>
    <w:rsid w:val="008F2839"/>
    <w:rsid w:val="008F2B7A"/>
    <w:rsid w:val="008F54D8"/>
    <w:rsid w:val="00900090"/>
    <w:rsid w:val="009001D8"/>
    <w:rsid w:val="00900739"/>
    <w:rsid w:val="00905FF9"/>
    <w:rsid w:val="00906139"/>
    <w:rsid w:val="00906E75"/>
    <w:rsid w:val="0090730E"/>
    <w:rsid w:val="00907EEB"/>
    <w:rsid w:val="00907FD5"/>
    <w:rsid w:val="00910C2E"/>
    <w:rsid w:val="00910EFD"/>
    <w:rsid w:val="00911B3F"/>
    <w:rsid w:val="00913ADB"/>
    <w:rsid w:val="00913CF7"/>
    <w:rsid w:val="00917272"/>
    <w:rsid w:val="00920DE6"/>
    <w:rsid w:val="00923117"/>
    <w:rsid w:val="009232BF"/>
    <w:rsid w:val="00923388"/>
    <w:rsid w:val="00923525"/>
    <w:rsid w:val="009236C1"/>
    <w:rsid w:val="009243F7"/>
    <w:rsid w:val="00926D70"/>
    <w:rsid w:val="00927657"/>
    <w:rsid w:val="0093169A"/>
    <w:rsid w:val="00932817"/>
    <w:rsid w:val="00936477"/>
    <w:rsid w:val="00936B54"/>
    <w:rsid w:val="00937AF5"/>
    <w:rsid w:val="00940E70"/>
    <w:rsid w:val="00940F3A"/>
    <w:rsid w:val="00942205"/>
    <w:rsid w:val="00942818"/>
    <w:rsid w:val="009470F0"/>
    <w:rsid w:val="00950130"/>
    <w:rsid w:val="00951DE0"/>
    <w:rsid w:val="00954A00"/>
    <w:rsid w:val="0095799D"/>
    <w:rsid w:val="00961B92"/>
    <w:rsid w:val="00963C54"/>
    <w:rsid w:val="00965C72"/>
    <w:rsid w:val="00966C46"/>
    <w:rsid w:val="00967343"/>
    <w:rsid w:val="00971099"/>
    <w:rsid w:val="009767F2"/>
    <w:rsid w:val="009801BB"/>
    <w:rsid w:val="00981CD2"/>
    <w:rsid w:val="00982451"/>
    <w:rsid w:val="009826D1"/>
    <w:rsid w:val="00984755"/>
    <w:rsid w:val="00985472"/>
    <w:rsid w:val="00986129"/>
    <w:rsid w:val="00987659"/>
    <w:rsid w:val="0099021D"/>
    <w:rsid w:val="00992C6F"/>
    <w:rsid w:val="00993689"/>
    <w:rsid w:val="0099457A"/>
    <w:rsid w:val="00994B9E"/>
    <w:rsid w:val="00996500"/>
    <w:rsid w:val="00996EA9"/>
    <w:rsid w:val="00997244"/>
    <w:rsid w:val="009A3234"/>
    <w:rsid w:val="009A5583"/>
    <w:rsid w:val="009A5B7F"/>
    <w:rsid w:val="009A741A"/>
    <w:rsid w:val="009B1010"/>
    <w:rsid w:val="009B175E"/>
    <w:rsid w:val="009B1BFE"/>
    <w:rsid w:val="009B26A5"/>
    <w:rsid w:val="009B4370"/>
    <w:rsid w:val="009B48D4"/>
    <w:rsid w:val="009B4D6B"/>
    <w:rsid w:val="009B65CD"/>
    <w:rsid w:val="009B714B"/>
    <w:rsid w:val="009B7589"/>
    <w:rsid w:val="009C0A28"/>
    <w:rsid w:val="009C256E"/>
    <w:rsid w:val="009C267E"/>
    <w:rsid w:val="009C455F"/>
    <w:rsid w:val="009C55C3"/>
    <w:rsid w:val="009C7F63"/>
    <w:rsid w:val="009D073B"/>
    <w:rsid w:val="009D1DD6"/>
    <w:rsid w:val="009D1F64"/>
    <w:rsid w:val="009D4226"/>
    <w:rsid w:val="009D43B5"/>
    <w:rsid w:val="009D723D"/>
    <w:rsid w:val="009D73E5"/>
    <w:rsid w:val="009D7A26"/>
    <w:rsid w:val="009E0783"/>
    <w:rsid w:val="009E095E"/>
    <w:rsid w:val="009E5351"/>
    <w:rsid w:val="009E5540"/>
    <w:rsid w:val="009E564B"/>
    <w:rsid w:val="009F05BB"/>
    <w:rsid w:val="009F0EEF"/>
    <w:rsid w:val="009F25C3"/>
    <w:rsid w:val="009F2924"/>
    <w:rsid w:val="009F435B"/>
    <w:rsid w:val="009F50DF"/>
    <w:rsid w:val="009F5804"/>
    <w:rsid w:val="009F58BD"/>
    <w:rsid w:val="00A00153"/>
    <w:rsid w:val="00A02924"/>
    <w:rsid w:val="00A02E99"/>
    <w:rsid w:val="00A04025"/>
    <w:rsid w:val="00A0503C"/>
    <w:rsid w:val="00A0510E"/>
    <w:rsid w:val="00A05573"/>
    <w:rsid w:val="00A05A1D"/>
    <w:rsid w:val="00A152EF"/>
    <w:rsid w:val="00A16138"/>
    <w:rsid w:val="00A17852"/>
    <w:rsid w:val="00A21FF1"/>
    <w:rsid w:val="00A2426B"/>
    <w:rsid w:val="00A25668"/>
    <w:rsid w:val="00A25695"/>
    <w:rsid w:val="00A2635F"/>
    <w:rsid w:val="00A32162"/>
    <w:rsid w:val="00A328F1"/>
    <w:rsid w:val="00A33E9A"/>
    <w:rsid w:val="00A3761B"/>
    <w:rsid w:val="00A401B6"/>
    <w:rsid w:val="00A402EF"/>
    <w:rsid w:val="00A41D64"/>
    <w:rsid w:val="00A4353F"/>
    <w:rsid w:val="00A43C70"/>
    <w:rsid w:val="00A443D5"/>
    <w:rsid w:val="00A461D5"/>
    <w:rsid w:val="00A5000B"/>
    <w:rsid w:val="00A51B09"/>
    <w:rsid w:val="00A5441F"/>
    <w:rsid w:val="00A546BA"/>
    <w:rsid w:val="00A56D7B"/>
    <w:rsid w:val="00A605B8"/>
    <w:rsid w:val="00A60AB9"/>
    <w:rsid w:val="00A6162C"/>
    <w:rsid w:val="00A62B5C"/>
    <w:rsid w:val="00A659CB"/>
    <w:rsid w:val="00A66805"/>
    <w:rsid w:val="00A6733E"/>
    <w:rsid w:val="00A70962"/>
    <w:rsid w:val="00A71ED9"/>
    <w:rsid w:val="00A72592"/>
    <w:rsid w:val="00A749F4"/>
    <w:rsid w:val="00A7753C"/>
    <w:rsid w:val="00A80618"/>
    <w:rsid w:val="00A8189C"/>
    <w:rsid w:val="00A818B3"/>
    <w:rsid w:val="00A84AF3"/>
    <w:rsid w:val="00A903B1"/>
    <w:rsid w:val="00A920A2"/>
    <w:rsid w:val="00A921F9"/>
    <w:rsid w:val="00A94FD7"/>
    <w:rsid w:val="00A9522B"/>
    <w:rsid w:val="00A95960"/>
    <w:rsid w:val="00A965C8"/>
    <w:rsid w:val="00AA0820"/>
    <w:rsid w:val="00AA2D13"/>
    <w:rsid w:val="00AA4095"/>
    <w:rsid w:val="00AA4B8B"/>
    <w:rsid w:val="00AA64BB"/>
    <w:rsid w:val="00AA6DEA"/>
    <w:rsid w:val="00AA7C3B"/>
    <w:rsid w:val="00AB176A"/>
    <w:rsid w:val="00AB3AE1"/>
    <w:rsid w:val="00AB6CA9"/>
    <w:rsid w:val="00AB707B"/>
    <w:rsid w:val="00AC0015"/>
    <w:rsid w:val="00AC0BB0"/>
    <w:rsid w:val="00AC3B08"/>
    <w:rsid w:val="00AC487B"/>
    <w:rsid w:val="00AC53EA"/>
    <w:rsid w:val="00AE068F"/>
    <w:rsid w:val="00AE0990"/>
    <w:rsid w:val="00AE0C25"/>
    <w:rsid w:val="00AE228B"/>
    <w:rsid w:val="00AE35BB"/>
    <w:rsid w:val="00AE4E93"/>
    <w:rsid w:val="00AE5608"/>
    <w:rsid w:val="00AE616F"/>
    <w:rsid w:val="00AF4A97"/>
    <w:rsid w:val="00AF6ADB"/>
    <w:rsid w:val="00AF7AA6"/>
    <w:rsid w:val="00AF7ACF"/>
    <w:rsid w:val="00B000F6"/>
    <w:rsid w:val="00B03D8A"/>
    <w:rsid w:val="00B03DA0"/>
    <w:rsid w:val="00B05400"/>
    <w:rsid w:val="00B06CA2"/>
    <w:rsid w:val="00B1095F"/>
    <w:rsid w:val="00B10B6A"/>
    <w:rsid w:val="00B13AC1"/>
    <w:rsid w:val="00B13C19"/>
    <w:rsid w:val="00B163DF"/>
    <w:rsid w:val="00B235C1"/>
    <w:rsid w:val="00B245B3"/>
    <w:rsid w:val="00B2601C"/>
    <w:rsid w:val="00B309F9"/>
    <w:rsid w:val="00B313A6"/>
    <w:rsid w:val="00B328BE"/>
    <w:rsid w:val="00B348D5"/>
    <w:rsid w:val="00B352E7"/>
    <w:rsid w:val="00B36648"/>
    <w:rsid w:val="00B40340"/>
    <w:rsid w:val="00B4273B"/>
    <w:rsid w:val="00B43A97"/>
    <w:rsid w:val="00B44330"/>
    <w:rsid w:val="00B45B8F"/>
    <w:rsid w:val="00B45FA0"/>
    <w:rsid w:val="00B521C1"/>
    <w:rsid w:val="00B528F2"/>
    <w:rsid w:val="00B5467D"/>
    <w:rsid w:val="00B54F89"/>
    <w:rsid w:val="00B57D5F"/>
    <w:rsid w:val="00B57ED0"/>
    <w:rsid w:val="00B609C9"/>
    <w:rsid w:val="00B611ED"/>
    <w:rsid w:val="00B61326"/>
    <w:rsid w:val="00B61B8C"/>
    <w:rsid w:val="00B647CA"/>
    <w:rsid w:val="00B658EC"/>
    <w:rsid w:val="00B725BE"/>
    <w:rsid w:val="00B74981"/>
    <w:rsid w:val="00B776D7"/>
    <w:rsid w:val="00B80798"/>
    <w:rsid w:val="00B84652"/>
    <w:rsid w:val="00B90D42"/>
    <w:rsid w:val="00B91548"/>
    <w:rsid w:val="00B918DB"/>
    <w:rsid w:val="00B92C6E"/>
    <w:rsid w:val="00B937CF"/>
    <w:rsid w:val="00B94243"/>
    <w:rsid w:val="00B94E29"/>
    <w:rsid w:val="00B9595E"/>
    <w:rsid w:val="00B96872"/>
    <w:rsid w:val="00B97DFE"/>
    <w:rsid w:val="00BA0447"/>
    <w:rsid w:val="00BB25A5"/>
    <w:rsid w:val="00BB3089"/>
    <w:rsid w:val="00BB30AF"/>
    <w:rsid w:val="00BB3210"/>
    <w:rsid w:val="00BB32B8"/>
    <w:rsid w:val="00BB3C47"/>
    <w:rsid w:val="00BB65F5"/>
    <w:rsid w:val="00BB69C7"/>
    <w:rsid w:val="00BB6A35"/>
    <w:rsid w:val="00BC0016"/>
    <w:rsid w:val="00BC1D9A"/>
    <w:rsid w:val="00BC5F03"/>
    <w:rsid w:val="00BD095A"/>
    <w:rsid w:val="00BD2097"/>
    <w:rsid w:val="00BD2B8D"/>
    <w:rsid w:val="00BD2F56"/>
    <w:rsid w:val="00BD766E"/>
    <w:rsid w:val="00BE1938"/>
    <w:rsid w:val="00BE6E8F"/>
    <w:rsid w:val="00BF2DBA"/>
    <w:rsid w:val="00BF771F"/>
    <w:rsid w:val="00BF78C4"/>
    <w:rsid w:val="00BF7D68"/>
    <w:rsid w:val="00BF7E20"/>
    <w:rsid w:val="00C01CB0"/>
    <w:rsid w:val="00C0407B"/>
    <w:rsid w:val="00C04CFF"/>
    <w:rsid w:val="00C04FE3"/>
    <w:rsid w:val="00C0506B"/>
    <w:rsid w:val="00C07378"/>
    <w:rsid w:val="00C0768B"/>
    <w:rsid w:val="00C07B0D"/>
    <w:rsid w:val="00C14787"/>
    <w:rsid w:val="00C147F8"/>
    <w:rsid w:val="00C152AF"/>
    <w:rsid w:val="00C15862"/>
    <w:rsid w:val="00C15C69"/>
    <w:rsid w:val="00C16484"/>
    <w:rsid w:val="00C16D70"/>
    <w:rsid w:val="00C20099"/>
    <w:rsid w:val="00C214EF"/>
    <w:rsid w:val="00C267F5"/>
    <w:rsid w:val="00C31151"/>
    <w:rsid w:val="00C3136A"/>
    <w:rsid w:val="00C36578"/>
    <w:rsid w:val="00C406F5"/>
    <w:rsid w:val="00C42FA2"/>
    <w:rsid w:val="00C4361A"/>
    <w:rsid w:val="00C470CC"/>
    <w:rsid w:val="00C52E88"/>
    <w:rsid w:val="00C53369"/>
    <w:rsid w:val="00C53C81"/>
    <w:rsid w:val="00C56313"/>
    <w:rsid w:val="00C608F8"/>
    <w:rsid w:val="00C60BE0"/>
    <w:rsid w:val="00C63B18"/>
    <w:rsid w:val="00C647EB"/>
    <w:rsid w:val="00C6784C"/>
    <w:rsid w:val="00C71551"/>
    <w:rsid w:val="00C71D14"/>
    <w:rsid w:val="00C72696"/>
    <w:rsid w:val="00C74574"/>
    <w:rsid w:val="00C761FC"/>
    <w:rsid w:val="00C77175"/>
    <w:rsid w:val="00C82066"/>
    <w:rsid w:val="00C82211"/>
    <w:rsid w:val="00C82CA5"/>
    <w:rsid w:val="00C836E8"/>
    <w:rsid w:val="00C840FA"/>
    <w:rsid w:val="00C8626B"/>
    <w:rsid w:val="00C86AEF"/>
    <w:rsid w:val="00C90DFA"/>
    <w:rsid w:val="00C9359F"/>
    <w:rsid w:val="00C9395C"/>
    <w:rsid w:val="00C96F24"/>
    <w:rsid w:val="00CA1D19"/>
    <w:rsid w:val="00CA23B3"/>
    <w:rsid w:val="00CA300E"/>
    <w:rsid w:val="00CA440C"/>
    <w:rsid w:val="00CA584D"/>
    <w:rsid w:val="00CA6D03"/>
    <w:rsid w:val="00CB40C2"/>
    <w:rsid w:val="00CB43D0"/>
    <w:rsid w:val="00CB4D26"/>
    <w:rsid w:val="00CB50E5"/>
    <w:rsid w:val="00CB5399"/>
    <w:rsid w:val="00CB57D5"/>
    <w:rsid w:val="00CC0AD5"/>
    <w:rsid w:val="00CC26D1"/>
    <w:rsid w:val="00CC3BD0"/>
    <w:rsid w:val="00CC79EA"/>
    <w:rsid w:val="00CD024E"/>
    <w:rsid w:val="00CD206C"/>
    <w:rsid w:val="00CD345F"/>
    <w:rsid w:val="00CD4015"/>
    <w:rsid w:val="00CD5F35"/>
    <w:rsid w:val="00CD6A2E"/>
    <w:rsid w:val="00CD75B7"/>
    <w:rsid w:val="00CD7F18"/>
    <w:rsid w:val="00CE118E"/>
    <w:rsid w:val="00CE2BE0"/>
    <w:rsid w:val="00CE2CDC"/>
    <w:rsid w:val="00CE3B4F"/>
    <w:rsid w:val="00CF2AF4"/>
    <w:rsid w:val="00CF2E32"/>
    <w:rsid w:val="00CF4340"/>
    <w:rsid w:val="00CF6C49"/>
    <w:rsid w:val="00D00842"/>
    <w:rsid w:val="00D00A64"/>
    <w:rsid w:val="00D059E7"/>
    <w:rsid w:val="00D0713F"/>
    <w:rsid w:val="00D10113"/>
    <w:rsid w:val="00D11130"/>
    <w:rsid w:val="00D11627"/>
    <w:rsid w:val="00D11694"/>
    <w:rsid w:val="00D128D0"/>
    <w:rsid w:val="00D14884"/>
    <w:rsid w:val="00D15823"/>
    <w:rsid w:val="00D15BF9"/>
    <w:rsid w:val="00D16948"/>
    <w:rsid w:val="00D20A3C"/>
    <w:rsid w:val="00D212C6"/>
    <w:rsid w:val="00D21379"/>
    <w:rsid w:val="00D21543"/>
    <w:rsid w:val="00D220B0"/>
    <w:rsid w:val="00D2481D"/>
    <w:rsid w:val="00D25361"/>
    <w:rsid w:val="00D25407"/>
    <w:rsid w:val="00D25468"/>
    <w:rsid w:val="00D26A65"/>
    <w:rsid w:val="00D27E10"/>
    <w:rsid w:val="00D31E4D"/>
    <w:rsid w:val="00D32C03"/>
    <w:rsid w:val="00D33693"/>
    <w:rsid w:val="00D34BCD"/>
    <w:rsid w:val="00D35917"/>
    <w:rsid w:val="00D36717"/>
    <w:rsid w:val="00D36D2C"/>
    <w:rsid w:val="00D42741"/>
    <w:rsid w:val="00D43FE7"/>
    <w:rsid w:val="00D47174"/>
    <w:rsid w:val="00D47848"/>
    <w:rsid w:val="00D47E00"/>
    <w:rsid w:val="00D47F3B"/>
    <w:rsid w:val="00D570D5"/>
    <w:rsid w:val="00D57749"/>
    <w:rsid w:val="00D57774"/>
    <w:rsid w:val="00D63CA2"/>
    <w:rsid w:val="00D64C2B"/>
    <w:rsid w:val="00D6558F"/>
    <w:rsid w:val="00D66AF3"/>
    <w:rsid w:val="00D67108"/>
    <w:rsid w:val="00D67A1B"/>
    <w:rsid w:val="00D7052E"/>
    <w:rsid w:val="00D70AD3"/>
    <w:rsid w:val="00D7122B"/>
    <w:rsid w:val="00D723E2"/>
    <w:rsid w:val="00D72FBD"/>
    <w:rsid w:val="00D735F7"/>
    <w:rsid w:val="00D752FC"/>
    <w:rsid w:val="00D75841"/>
    <w:rsid w:val="00D76B45"/>
    <w:rsid w:val="00D76CDB"/>
    <w:rsid w:val="00D80A0F"/>
    <w:rsid w:val="00D82027"/>
    <w:rsid w:val="00D85562"/>
    <w:rsid w:val="00D85CF5"/>
    <w:rsid w:val="00D8658C"/>
    <w:rsid w:val="00D87328"/>
    <w:rsid w:val="00D87C1A"/>
    <w:rsid w:val="00D907D0"/>
    <w:rsid w:val="00D90B21"/>
    <w:rsid w:val="00D90CFF"/>
    <w:rsid w:val="00D9155E"/>
    <w:rsid w:val="00D917EB"/>
    <w:rsid w:val="00D91CBA"/>
    <w:rsid w:val="00D92520"/>
    <w:rsid w:val="00D97C20"/>
    <w:rsid w:val="00DA128E"/>
    <w:rsid w:val="00DA4055"/>
    <w:rsid w:val="00DA5B82"/>
    <w:rsid w:val="00DB0558"/>
    <w:rsid w:val="00DB2C14"/>
    <w:rsid w:val="00DB3CCE"/>
    <w:rsid w:val="00DB673E"/>
    <w:rsid w:val="00DB7851"/>
    <w:rsid w:val="00DC31E5"/>
    <w:rsid w:val="00DD112B"/>
    <w:rsid w:val="00DD2A89"/>
    <w:rsid w:val="00DD40AA"/>
    <w:rsid w:val="00DD64D7"/>
    <w:rsid w:val="00DD7671"/>
    <w:rsid w:val="00DE312F"/>
    <w:rsid w:val="00DE41F8"/>
    <w:rsid w:val="00DE4DCC"/>
    <w:rsid w:val="00DE59E2"/>
    <w:rsid w:val="00DE6CE1"/>
    <w:rsid w:val="00DE7185"/>
    <w:rsid w:val="00DF09E1"/>
    <w:rsid w:val="00DF6178"/>
    <w:rsid w:val="00E0219F"/>
    <w:rsid w:val="00E052C3"/>
    <w:rsid w:val="00E05974"/>
    <w:rsid w:val="00E066A0"/>
    <w:rsid w:val="00E11675"/>
    <w:rsid w:val="00E1172F"/>
    <w:rsid w:val="00E12600"/>
    <w:rsid w:val="00E14045"/>
    <w:rsid w:val="00E145FD"/>
    <w:rsid w:val="00E15392"/>
    <w:rsid w:val="00E1560E"/>
    <w:rsid w:val="00E15F7E"/>
    <w:rsid w:val="00E2025F"/>
    <w:rsid w:val="00E20FF7"/>
    <w:rsid w:val="00E21818"/>
    <w:rsid w:val="00E2340C"/>
    <w:rsid w:val="00E23B52"/>
    <w:rsid w:val="00E24510"/>
    <w:rsid w:val="00E248ED"/>
    <w:rsid w:val="00E264BC"/>
    <w:rsid w:val="00E26C27"/>
    <w:rsid w:val="00E30380"/>
    <w:rsid w:val="00E309E7"/>
    <w:rsid w:val="00E313F3"/>
    <w:rsid w:val="00E323A8"/>
    <w:rsid w:val="00E323F7"/>
    <w:rsid w:val="00E33DC1"/>
    <w:rsid w:val="00E41158"/>
    <w:rsid w:val="00E4351A"/>
    <w:rsid w:val="00E4385F"/>
    <w:rsid w:val="00E5185C"/>
    <w:rsid w:val="00E51F27"/>
    <w:rsid w:val="00E5472C"/>
    <w:rsid w:val="00E565E3"/>
    <w:rsid w:val="00E56B57"/>
    <w:rsid w:val="00E60EBF"/>
    <w:rsid w:val="00E62D6D"/>
    <w:rsid w:val="00E633C5"/>
    <w:rsid w:val="00E64CC5"/>
    <w:rsid w:val="00E653CF"/>
    <w:rsid w:val="00E65944"/>
    <w:rsid w:val="00E70716"/>
    <w:rsid w:val="00E71A41"/>
    <w:rsid w:val="00E74E9E"/>
    <w:rsid w:val="00E829B6"/>
    <w:rsid w:val="00E83127"/>
    <w:rsid w:val="00E861B4"/>
    <w:rsid w:val="00E86BCA"/>
    <w:rsid w:val="00E90D6E"/>
    <w:rsid w:val="00E914E2"/>
    <w:rsid w:val="00E91A0B"/>
    <w:rsid w:val="00E91DA6"/>
    <w:rsid w:val="00E9314F"/>
    <w:rsid w:val="00E93A27"/>
    <w:rsid w:val="00E93E48"/>
    <w:rsid w:val="00E956FB"/>
    <w:rsid w:val="00E957FA"/>
    <w:rsid w:val="00E95E2C"/>
    <w:rsid w:val="00E961CA"/>
    <w:rsid w:val="00EA10DA"/>
    <w:rsid w:val="00EA139E"/>
    <w:rsid w:val="00EA6A1B"/>
    <w:rsid w:val="00EB2582"/>
    <w:rsid w:val="00EB4EDE"/>
    <w:rsid w:val="00EB5874"/>
    <w:rsid w:val="00EB7D01"/>
    <w:rsid w:val="00EC02DD"/>
    <w:rsid w:val="00EC1E7D"/>
    <w:rsid w:val="00EC266E"/>
    <w:rsid w:val="00EC31D2"/>
    <w:rsid w:val="00EC3211"/>
    <w:rsid w:val="00EC57AD"/>
    <w:rsid w:val="00EC6885"/>
    <w:rsid w:val="00ED08C3"/>
    <w:rsid w:val="00ED0B83"/>
    <w:rsid w:val="00ED207D"/>
    <w:rsid w:val="00ED2424"/>
    <w:rsid w:val="00ED2C33"/>
    <w:rsid w:val="00ED2EEC"/>
    <w:rsid w:val="00ED4A66"/>
    <w:rsid w:val="00ED4E33"/>
    <w:rsid w:val="00ED61AA"/>
    <w:rsid w:val="00ED68AE"/>
    <w:rsid w:val="00EE11A0"/>
    <w:rsid w:val="00EE16DC"/>
    <w:rsid w:val="00EE25BF"/>
    <w:rsid w:val="00EE37CD"/>
    <w:rsid w:val="00EE4CBC"/>
    <w:rsid w:val="00EE6A7F"/>
    <w:rsid w:val="00EF09CC"/>
    <w:rsid w:val="00EF360A"/>
    <w:rsid w:val="00EF6328"/>
    <w:rsid w:val="00EF76F8"/>
    <w:rsid w:val="00EF7F3E"/>
    <w:rsid w:val="00F00226"/>
    <w:rsid w:val="00F0254A"/>
    <w:rsid w:val="00F02B81"/>
    <w:rsid w:val="00F07508"/>
    <w:rsid w:val="00F07C43"/>
    <w:rsid w:val="00F104D0"/>
    <w:rsid w:val="00F133B2"/>
    <w:rsid w:val="00F13B0B"/>
    <w:rsid w:val="00F14ECB"/>
    <w:rsid w:val="00F161CB"/>
    <w:rsid w:val="00F16F1D"/>
    <w:rsid w:val="00F2190F"/>
    <w:rsid w:val="00F24468"/>
    <w:rsid w:val="00F25BFB"/>
    <w:rsid w:val="00F260F1"/>
    <w:rsid w:val="00F30600"/>
    <w:rsid w:val="00F31093"/>
    <w:rsid w:val="00F35472"/>
    <w:rsid w:val="00F35839"/>
    <w:rsid w:val="00F40D16"/>
    <w:rsid w:val="00F4225B"/>
    <w:rsid w:val="00F434C0"/>
    <w:rsid w:val="00F44157"/>
    <w:rsid w:val="00F46040"/>
    <w:rsid w:val="00F500B2"/>
    <w:rsid w:val="00F5199D"/>
    <w:rsid w:val="00F534BA"/>
    <w:rsid w:val="00F53A10"/>
    <w:rsid w:val="00F55816"/>
    <w:rsid w:val="00F568EE"/>
    <w:rsid w:val="00F56D3E"/>
    <w:rsid w:val="00F5714B"/>
    <w:rsid w:val="00F57666"/>
    <w:rsid w:val="00F5766D"/>
    <w:rsid w:val="00F6094A"/>
    <w:rsid w:val="00F6119E"/>
    <w:rsid w:val="00F61628"/>
    <w:rsid w:val="00F62251"/>
    <w:rsid w:val="00F7029A"/>
    <w:rsid w:val="00F70D48"/>
    <w:rsid w:val="00F7283F"/>
    <w:rsid w:val="00F72EE1"/>
    <w:rsid w:val="00F72EED"/>
    <w:rsid w:val="00F72F52"/>
    <w:rsid w:val="00F73834"/>
    <w:rsid w:val="00F77151"/>
    <w:rsid w:val="00F81806"/>
    <w:rsid w:val="00F83D12"/>
    <w:rsid w:val="00F84CB8"/>
    <w:rsid w:val="00F85374"/>
    <w:rsid w:val="00F8602A"/>
    <w:rsid w:val="00F86F56"/>
    <w:rsid w:val="00F91F9D"/>
    <w:rsid w:val="00F9395D"/>
    <w:rsid w:val="00F97340"/>
    <w:rsid w:val="00FA026C"/>
    <w:rsid w:val="00FA09A4"/>
    <w:rsid w:val="00FA15CF"/>
    <w:rsid w:val="00FA2B97"/>
    <w:rsid w:val="00FA482E"/>
    <w:rsid w:val="00FA54A7"/>
    <w:rsid w:val="00FA710D"/>
    <w:rsid w:val="00FA7709"/>
    <w:rsid w:val="00FB0746"/>
    <w:rsid w:val="00FB0B75"/>
    <w:rsid w:val="00FB16AA"/>
    <w:rsid w:val="00FB1701"/>
    <w:rsid w:val="00FB24E8"/>
    <w:rsid w:val="00FB3246"/>
    <w:rsid w:val="00FB5E23"/>
    <w:rsid w:val="00FB705F"/>
    <w:rsid w:val="00FB7DA1"/>
    <w:rsid w:val="00FC0FEB"/>
    <w:rsid w:val="00FC168D"/>
    <w:rsid w:val="00FC2FDD"/>
    <w:rsid w:val="00FC3BC0"/>
    <w:rsid w:val="00FC5946"/>
    <w:rsid w:val="00FC679B"/>
    <w:rsid w:val="00FD0C85"/>
    <w:rsid w:val="00FD2738"/>
    <w:rsid w:val="00FD294E"/>
    <w:rsid w:val="00FD2A9C"/>
    <w:rsid w:val="00FD59C5"/>
    <w:rsid w:val="00FD5BF1"/>
    <w:rsid w:val="00FD6757"/>
    <w:rsid w:val="00FD6B4A"/>
    <w:rsid w:val="00FD77E6"/>
    <w:rsid w:val="00FD797B"/>
    <w:rsid w:val="00FE00B7"/>
    <w:rsid w:val="00FE101A"/>
    <w:rsid w:val="00FE17E9"/>
    <w:rsid w:val="00FE1A1B"/>
    <w:rsid w:val="00FE3B8E"/>
    <w:rsid w:val="00FE4B97"/>
    <w:rsid w:val="00FF2C14"/>
    <w:rsid w:val="00FF320B"/>
    <w:rsid w:val="00FF3C86"/>
    <w:rsid w:val="00FF6A79"/>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26CF"/>
    <w:pPr>
      <w:keepLines/>
      <w:tabs>
        <w:tab w:val="left" w:pos="638"/>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ind w:left="640"/>
    </w:pPr>
    <w:rPr>
      <w:rFonts w:ascii="Helvetica" w:hAnsi="Helvetica"/>
      <w:snapToGrid w:val="0"/>
      <w:sz w:val="22"/>
    </w:rPr>
  </w:style>
  <w:style w:type="paragraph" w:styleId="Heading1">
    <w:name w:val="heading 1"/>
    <w:basedOn w:val="Normal"/>
    <w:next w:val="Normal"/>
    <w:qFormat/>
    <w:rsid w:val="00B725BE"/>
    <w:pPr>
      <w:keepNext/>
      <w:spacing w:before="373" w:line="347" w:lineRule="atLeast"/>
      <w:outlineLvl w:val="0"/>
    </w:pPr>
    <w:rPr>
      <w:rFonts w:ascii="Times" w:hAnsi="Times"/>
      <w:b/>
      <w:sz w:val="30"/>
    </w:rPr>
  </w:style>
  <w:style w:type="paragraph" w:styleId="Heading2">
    <w:name w:val="heading 2"/>
    <w:basedOn w:val="Normal"/>
    <w:next w:val="Normal"/>
    <w:qFormat/>
    <w:rsid w:val="00B725BE"/>
    <w:pPr>
      <w:keepNext/>
      <w:spacing w:before="240" w:after="60"/>
      <w:outlineLvl w:val="1"/>
    </w:pPr>
    <w:rPr>
      <w:rFonts w:ascii="Arial" w:hAnsi="Arial"/>
      <w:b/>
      <w:i/>
      <w:sz w:val="24"/>
    </w:rPr>
  </w:style>
  <w:style w:type="paragraph" w:styleId="Heading3">
    <w:name w:val="heading 3"/>
    <w:basedOn w:val="Normal"/>
    <w:next w:val="Normal"/>
    <w:qFormat/>
    <w:rsid w:val="00B725BE"/>
    <w:pPr>
      <w:keepNext/>
      <w:numPr>
        <w:ilvl w:val="2"/>
        <w:numId w:val="4"/>
      </w:numPr>
      <w:spacing w:before="240" w:after="60"/>
      <w:outlineLvl w:val="2"/>
    </w:pPr>
    <w:rPr>
      <w:rFonts w:ascii="Arial" w:hAnsi="Arial"/>
      <w:sz w:val="24"/>
    </w:rPr>
  </w:style>
  <w:style w:type="paragraph" w:styleId="Heading4">
    <w:name w:val="heading 4"/>
    <w:basedOn w:val="Normal"/>
    <w:next w:val="Normal"/>
    <w:qFormat/>
    <w:rsid w:val="00B725BE"/>
    <w:pPr>
      <w:keepNext/>
      <w:numPr>
        <w:ilvl w:val="3"/>
        <w:numId w:val="4"/>
      </w:numPr>
      <w:spacing w:before="240" w:after="60"/>
      <w:outlineLvl w:val="3"/>
    </w:pPr>
    <w:rPr>
      <w:rFonts w:ascii="Arial" w:hAnsi="Arial"/>
      <w:b/>
      <w:sz w:val="24"/>
    </w:rPr>
  </w:style>
  <w:style w:type="paragraph" w:styleId="Heading5">
    <w:name w:val="heading 5"/>
    <w:basedOn w:val="Normal"/>
    <w:next w:val="Normal"/>
    <w:qFormat/>
    <w:rsid w:val="00B725BE"/>
    <w:pPr>
      <w:numPr>
        <w:ilvl w:val="4"/>
        <w:numId w:val="4"/>
      </w:numPr>
      <w:spacing w:before="240" w:after="60"/>
      <w:outlineLvl w:val="4"/>
    </w:pPr>
  </w:style>
  <w:style w:type="paragraph" w:styleId="Heading6">
    <w:name w:val="heading 6"/>
    <w:basedOn w:val="Normal"/>
    <w:next w:val="Normal"/>
    <w:qFormat/>
    <w:rsid w:val="00B725BE"/>
    <w:pPr>
      <w:numPr>
        <w:ilvl w:val="5"/>
        <w:numId w:val="4"/>
      </w:numPr>
      <w:spacing w:before="240" w:after="60"/>
      <w:outlineLvl w:val="5"/>
    </w:pPr>
    <w:rPr>
      <w:i/>
    </w:rPr>
  </w:style>
  <w:style w:type="paragraph" w:styleId="Heading7">
    <w:name w:val="heading 7"/>
    <w:basedOn w:val="Normal"/>
    <w:next w:val="Normal"/>
    <w:qFormat/>
    <w:rsid w:val="00B725BE"/>
    <w:pPr>
      <w:numPr>
        <w:ilvl w:val="6"/>
        <w:numId w:val="4"/>
      </w:numPr>
      <w:spacing w:before="240" w:after="60"/>
      <w:outlineLvl w:val="6"/>
    </w:pPr>
    <w:rPr>
      <w:rFonts w:ascii="Arial" w:hAnsi="Arial"/>
    </w:rPr>
  </w:style>
  <w:style w:type="paragraph" w:styleId="Heading8">
    <w:name w:val="heading 8"/>
    <w:basedOn w:val="Normal"/>
    <w:next w:val="Normal"/>
    <w:qFormat/>
    <w:rsid w:val="00B725BE"/>
    <w:pPr>
      <w:numPr>
        <w:ilvl w:val="7"/>
        <w:numId w:val="4"/>
      </w:numPr>
      <w:spacing w:before="240" w:after="60"/>
      <w:outlineLvl w:val="7"/>
    </w:pPr>
    <w:rPr>
      <w:rFonts w:ascii="Arial" w:hAnsi="Arial"/>
      <w:i/>
    </w:rPr>
  </w:style>
  <w:style w:type="paragraph" w:styleId="Heading9">
    <w:name w:val="heading 9"/>
    <w:basedOn w:val="Normal"/>
    <w:next w:val="Normal"/>
    <w:qFormat/>
    <w:rsid w:val="00B725B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fig">
    <w:name w:val="Cap:fig"/>
    <w:next w:val="para"/>
    <w:rsid w:val="00B725BE"/>
    <w:pPr>
      <w:keepLines/>
      <w:numPr>
        <w:numId w:val="1"/>
      </w:numPr>
      <w:spacing w:before="140" w:after="120"/>
      <w:jc w:val="center"/>
    </w:pPr>
    <w:rPr>
      <w:rFonts w:ascii="Helvetica" w:hAnsi="Helvetica"/>
      <w:b/>
      <w:snapToGrid w:val="0"/>
      <w:sz w:val="22"/>
    </w:rPr>
  </w:style>
  <w:style w:type="paragraph" w:customStyle="1" w:styleId="para">
    <w:name w:val="para"/>
    <w:link w:val="paraChar"/>
    <w:rsid w:val="00B725BE"/>
    <w:pPr>
      <w:keepLines/>
      <w:tabs>
        <w:tab w:val="left" w:pos="638"/>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ind w:left="640"/>
    </w:pPr>
    <w:rPr>
      <w:rFonts w:ascii="Helvetica" w:hAnsi="Helvetica"/>
      <w:snapToGrid w:val="0"/>
      <w:sz w:val="22"/>
    </w:rPr>
  </w:style>
  <w:style w:type="paragraph" w:customStyle="1" w:styleId="Captab">
    <w:name w:val="Cap:tab"/>
    <w:next w:val="para"/>
    <w:rsid w:val="00B725BE"/>
    <w:pPr>
      <w:keepNext/>
      <w:keepLines/>
      <w:numPr>
        <w:numId w:val="2"/>
      </w:numPr>
      <w:spacing w:before="239" w:after="120"/>
      <w:jc w:val="center"/>
    </w:pPr>
    <w:rPr>
      <w:rFonts w:ascii="Helvetica" w:hAnsi="Helvetica"/>
      <w:b/>
      <w:snapToGrid w:val="0"/>
      <w:sz w:val="22"/>
    </w:rPr>
  </w:style>
  <w:style w:type="paragraph" w:customStyle="1" w:styleId="Hdrcontents">
    <w:name w:val="Hdr:contents"/>
    <w:rsid w:val="00B725BE"/>
    <w:pPr>
      <w:keepNext/>
      <w:keepLines/>
      <w:spacing w:before="219" w:after="59" w:line="220" w:lineRule="exact"/>
      <w:jc w:val="center"/>
    </w:pPr>
    <w:rPr>
      <w:rFonts w:ascii="Helvetica" w:hAnsi="Helvetica"/>
      <w:b/>
      <w:snapToGrid w:val="0"/>
      <w:sz w:val="22"/>
    </w:rPr>
  </w:style>
  <w:style w:type="paragraph" w:customStyle="1" w:styleId="Hdrh0">
    <w:name w:val="Hdr:h0"/>
    <w:next w:val="para"/>
    <w:rsid w:val="00B725BE"/>
    <w:pPr>
      <w:keepNext/>
      <w:keepLines/>
      <w:spacing w:before="260" w:line="319" w:lineRule="exact"/>
    </w:pPr>
    <w:rPr>
      <w:rFonts w:ascii="Helvetica" w:hAnsi="Helvetica"/>
      <w:b/>
      <w:snapToGrid w:val="0"/>
      <w:sz w:val="28"/>
    </w:rPr>
  </w:style>
  <w:style w:type="paragraph" w:customStyle="1" w:styleId="Hdrh0TOC">
    <w:name w:val="Hdr:h0TOC"/>
    <w:rsid w:val="00B725BE"/>
    <w:pPr>
      <w:keepLines/>
      <w:tabs>
        <w:tab w:val="right" w:pos="10402"/>
      </w:tabs>
      <w:spacing w:before="140" w:line="220" w:lineRule="atLeast"/>
      <w:ind w:left="360" w:hanging="360"/>
      <w:jc w:val="both"/>
    </w:pPr>
    <w:rPr>
      <w:rFonts w:ascii="Helvetica" w:hAnsi="Helvetica"/>
      <w:b/>
      <w:snapToGrid w:val="0"/>
      <w:sz w:val="22"/>
    </w:rPr>
  </w:style>
  <w:style w:type="paragraph" w:customStyle="1" w:styleId="Hdrh1">
    <w:name w:val="Hdr:h1"/>
    <w:next w:val="para"/>
    <w:rsid w:val="00B725BE"/>
    <w:pPr>
      <w:keepNext/>
      <w:keepLines/>
      <w:spacing w:before="300"/>
    </w:pPr>
    <w:rPr>
      <w:rFonts w:ascii="Helvetica" w:hAnsi="Helvetica"/>
      <w:b/>
      <w:snapToGrid w:val="0"/>
      <w:sz w:val="24"/>
    </w:rPr>
  </w:style>
  <w:style w:type="paragraph" w:customStyle="1" w:styleId="Listb1">
    <w:name w:val="List:b1"/>
    <w:link w:val="Listb1Char"/>
    <w:rsid w:val="00B725BE"/>
    <w:pPr>
      <w:numPr>
        <w:numId w:val="5"/>
      </w:numPr>
      <w:tabs>
        <w:tab w:val="clear" w:pos="0"/>
        <w:tab w:val="num" w:pos="1080"/>
        <w:tab w:val="left" w:pos="1713"/>
      </w:tabs>
      <w:spacing w:before="180"/>
      <w:ind w:left="1080" w:hanging="446"/>
    </w:pPr>
    <w:rPr>
      <w:rFonts w:ascii="Helvetica" w:hAnsi="Helvetica"/>
      <w:snapToGrid w:val="0"/>
      <w:sz w:val="22"/>
    </w:rPr>
  </w:style>
  <w:style w:type="paragraph" w:customStyle="1" w:styleId="TableOLb1">
    <w:name w:val="TableOL:b1"/>
    <w:rsid w:val="00B725BE"/>
    <w:pPr>
      <w:tabs>
        <w:tab w:val="left" w:pos="359"/>
        <w:tab w:val="left" w:pos="957"/>
      </w:tabs>
      <w:spacing w:before="40" w:after="20"/>
      <w:ind w:left="360" w:hanging="360"/>
    </w:pPr>
    <w:rPr>
      <w:rFonts w:ascii="Helvetica" w:hAnsi="Helvetica"/>
      <w:snapToGrid w:val="0"/>
      <w:sz w:val="18"/>
    </w:rPr>
  </w:style>
  <w:style w:type="paragraph" w:customStyle="1" w:styleId="TableOLcell">
    <w:name w:val="TableOL:cell"/>
    <w:rsid w:val="00B725BE"/>
    <w:pPr>
      <w:tabs>
        <w:tab w:val="left" w:pos="0"/>
        <w:tab w:val="left" w:pos="598"/>
      </w:tabs>
      <w:spacing w:before="40" w:after="20"/>
    </w:pPr>
    <w:rPr>
      <w:rFonts w:ascii="Helvetica" w:hAnsi="Helvetica"/>
      <w:snapToGrid w:val="0"/>
      <w:sz w:val="18"/>
    </w:rPr>
  </w:style>
  <w:style w:type="paragraph" w:customStyle="1" w:styleId="TableOLcenter">
    <w:name w:val="TableOL:center"/>
    <w:rsid w:val="00B725BE"/>
    <w:pPr>
      <w:tabs>
        <w:tab w:val="left" w:pos="0"/>
      </w:tabs>
      <w:spacing w:before="40" w:after="20"/>
      <w:jc w:val="center"/>
    </w:pPr>
    <w:rPr>
      <w:rFonts w:ascii="Helvetica" w:hAnsi="Helvetica"/>
      <w:snapToGrid w:val="0"/>
      <w:sz w:val="18"/>
    </w:rPr>
  </w:style>
  <w:style w:type="paragraph" w:customStyle="1" w:styleId="TableOLhdr">
    <w:name w:val="TableOL:hdr"/>
    <w:rsid w:val="00B725BE"/>
    <w:pPr>
      <w:tabs>
        <w:tab w:val="left" w:pos="0"/>
      </w:tabs>
      <w:spacing w:before="40" w:after="20"/>
      <w:jc w:val="center"/>
    </w:pPr>
    <w:rPr>
      <w:rFonts w:ascii="Helvetica" w:hAnsi="Helvetica"/>
      <w:b/>
      <w:snapToGrid w:val="0"/>
      <w:sz w:val="18"/>
    </w:rPr>
  </w:style>
  <w:style w:type="paragraph" w:customStyle="1" w:styleId="TableOLhdrL">
    <w:name w:val="TableOL:hdrL"/>
    <w:rsid w:val="00B725BE"/>
    <w:pPr>
      <w:tabs>
        <w:tab w:val="left" w:pos="0"/>
      </w:tabs>
      <w:spacing w:before="40" w:after="20"/>
    </w:pPr>
    <w:rPr>
      <w:rFonts w:ascii="Helvetica" w:hAnsi="Helvetica"/>
      <w:b/>
      <w:snapToGrid w:val="0"/>
      <w:sz w:val="18"/>
    </w:rPr>
  </w:style>
  <w:style w:type="paragraph" w:styleId="Title">
    <w:name w:val="Title"/>
    <w:basedOn w:val="Normal"/>
    <w:qFormat/>
    <w:rsid w:val="00B725BE"/>
    <w:pPr>
      <w:spacing w:after="60" w:line="417" w:lineRule="atLeast"/>
      <w:jc w:val="right"/>
    </w:pPr>
    <w:rPr>
      <w:b/>
      <w:i/>
      <w:sz w:val="36"/>
    </w:rPr>
  </w:style>
  <w:style w:type="paragraph" w:customStyle="1" w:styleId="abstract">
    <w:name w:val="abstract"/>
    <w:rsid w:val="00B725BE"/>
    <w:pPr>
      <w:tabs>
        <w:tab w:val="left" w:pos="0"/>
        <w:tab w:val="center" w:pos="3826"/>
      </w:tabs>
      <w:spacing w:before="160" w:after="120" w:line="259" w:lineRule="exact"/>
      <w:jc w:val="center"/>
    </w:pPr>
    <w:rPr>
      <w:rFonts w:ascii="Helvetica" w:hAnsi="Helvetica"/>
      <w:b/>
      <w:caps/>
      <w:snapToGrid w:val="0"/>
      <w:sz w:val="22"/>
    </w:rPr>
  </w:style>
  <w:style w:type="paragraph" w:customStyle="1" w:styleId="authorLine">
    <w:name w:val="authorLine"/>
    <w:rsid w:val="00B725BE"/>
    <w:pPr>
      <w:tabs>
        <w:tab w:val="left" w:pos="0"/>
        <w:tab w:val="right" w:pos="9990"/>
      </w:tabs>
      <w:spacing w:before="141"/>
      <w:jc w:val="both"/>
    </w:pPr>
    <w:rPr>
      <w:rFonts w:ascii="Helvetica" w:hAnsi="Helvetica"/>
      <w:i/>
      <w:snapToGrid w:val="0"/>
      <w:sz w:val="22"/>
    </w:rPr>
  </w:style>
  <w:style w:type="paragraph" w:customStyle="1" w:styleId="paraabstract">
    <w:name w:val="para_abstract"/>
    <w:rsid w:val="00B725BE"/>
    <w:pPr>
      <w:keepLines/>
      <w:tabs>
        <w:tab w:val="left" w:pos="638"/>
      </w:tabs>
      <w:spacing w:before="180"/>
      <w:ind w:left="634" w:right="634"/>
      <w:jc w:val="both"/>
    </w:pPr>
    <w:rPr>
      <w:rFonts w:ascii="Helvetica" w:hAnsi="Helvetica"/>
      <w:snapToGrid w:val="0"/>
      <w:sz w:val="22"/>
    </w:rPr>
  </w:style>
  <w:style w:type="paragraph" w:customStyle="1" w:styleId="capfigapx">
    <w:name w:val="cap:fig:apx"/>
    <w:basedOn w:val="Normal"/>
    <w:rsid w:val="00B725BE"/>
    <w:pPr>
      <w:spacing w:before="240"/>
    </w:pPr>
    <w:rPr>
      <w:i/>
    </w:rPr>
  </w:style>
  <w:style w:type="paragraph" w:customStyle="1" w:styleId="Listref">
    <w:name w:val="List:ref"/>
    <w:rsid w:val="00B725BE"/>
    <w:pPr>
      <w:numPr>
        <w:numId w:val="7"/>
      </w:numPr>
      <w:tabs>
        <w:tab w:val="clear" w:pos="360"/>
        <w:tab w:val="left" w:pos="990"/>
        <w:tab w:val="left" w:pos="2060"/>
        <w:tab w:val="left" w:pos="3138"/>
        <w:tab w:val="left" w:pos="4220"/>
        <w:tab w:val="left" w:pos="5300"/>
        <w:tab w:val="left" w:pos="6378"/>
        <w:tab w:val="left" w:pos="7460"/>
        <w:tab w:val="left" w:pos="8540"/>
        <w:tab w:val="left" w:pos="9618"/>
        <w:tab w:val="left" w:pos="10700"/>
        <w:tab w:val="left" w:pos="11780"/>
        <w:tab w:val="left" w:pos="12862"/>
        <w:tab w:val="left" w:pos="13940"/>
        <w:tab w:val="left" w:pos="15020"/>
      </w:tabs>
      <w:spacing w:before="21" w:line="259" w:lineRule="exact"/>
      <w:ind w:left="990"/>
      <w:jc w:val="both"/>
    </w:pPr>
    <w:rPr>
      <w:rFonts w:ascii="Helvetica" w:hAnsi="Helvetica"/>
      <w:snapToGrid w:val="0"/>
      <w:sz w:val="22"/>
    </w:rPr>
  </w:style>
  <w:style w:type="paragraph" w:styleId="BalloonText">
    <w:name w:val="Balloon Text"/>
    <w:basedOn w:val="Normal"/>
    <w:semiHidden/>
    <w:rsid w:val="00FB1701"/>
    <w:rPr>
      <w:rFonts w:ascii="Tahoma" w:hAnsi="Tahoma" w:cs="Tahoma"/>
      <w:sz w:val="16"/>
      <w:szCs w:val="16"/>
    </w:rPr>
  </w:style>
  <w:style w:type="paragraph" w:styleId="Footer">
    <w:name w:val="footer"/>
    <w:aliases w:val="Footer Odd"/>
    <w:basedOn w:val="Normal"/>
    <w:rsid w:val="00B725BE"/>
    <w:pPr>
      <w:tabs>
        <w:tab w:val="center" w:pos="4320"/>
        <w:tab w:val="right" w:pos="8640"/>
      </w:tabs>
    </w:pPr>
  </w:style>
  <w:style w:type="paragraph" w:customStyle="1" w:styleId="Title1">
    <w:name w:val="Title1"/>
    <w:rsid w:val="00B725BE"/>
    <w:pPr>
      <w:keepNext/>
      <w:keepLines/>
      <w:pBdr>
        <w:bottom w:val="single" w:sz="8" w:space="1" w:color="auto"/>
      </w:pBdr>
      <w:spacing w:before="498" w:line="399" w:lineRule="exact"/>
      <w:jc w:val="right"/>
    </w:pPr>
    <w:rPr>
      <w:rFonts w:ascii="Helvetica" w:hAnsi="Helvetica"/>
      <w:b/>
      <w:i/>
      <w:snapToGrid w:val="0"/>
      <w:sz w:val="36"/>
    </w:rPr>
  </w:style>
  <w:style w:type="paragraph" w:styleId="Date">
    <w:name w:val="Date"/>
    <w:basedOn w:val="Normal"/>
    <w:next w:val="Normal"/>
    <w:rsid w:val="00B725BE"/>
    <w:pPr>
      <w:tabs>
        <w:tab w:val="left" w:pos="0"/>
      </w:tabs>
      <w:spacing w:before="43" w:after="38" w:line="195" w:lineRule="atLeast"/>
      <w:jc w:val="both"/>
    </w:pPr>
    <w:rPr>
      <w:i/>
      <w:sz w:val="18"/>
    </w:rPr>
  </w:style>
  <w:style w:type="paragraph" w:customStyle="1" w:styleId="Listb2">
    <w:name w:val="List:b2"/>
    <w:rsid w:val="00B725BE"/>
    <w:pPr>
      <w:numPr>
        <w:numId w:val="6"/>
      </w:numPr>
      <w:tabs>
        <w:tab w:val="clear" w:pos="360"/>
        <w:tab w:val="num" w:pos="1440"/>
      </w:tabs>
      <w:spacing w:before="120"/>
      <w:ind w:left="1440"/>
    </w:pPr>
    <w:rPr>
      <w:rFonts w:ascii="Helvetica" w:hAnsi="Helvetica"/>
      <w:snapToGrid w:val="0"/>
      <w:sz w:val="22"/>
    </w:rPr>
  </w:style>
  <w:style w:type="paragraph" w:customStyle="1" w:styleId="Listn1">
    <w:name w:val="List:n1"/>
    <w:rsid w:val="00B725BE"/>
    <w:pPr>
      <w:numPr>
        <w:numId w:val="34"/>
      </w:numPr>
      <w:tabs>
        <w:tab w:val="left" w:pos="2076"/>
        <w:tab w:val="left" w:pos="3154"/>
        <w:tab w:val="left" w:pos="4236"/>
        <w:tab w:val="left" w:pos="5316"/>
        <w:tab w:val="left" w:pos="6394"/>
        <w:tab w:val="left" w:pos="7476"/>
        <w:tab w:val="left" w:pos="8556"/>
        <w:tab w:val="left" w:pos="9634"/>
        <w:tab w:val="left" w:pos="10716"/>
        <w:tab w:val="left" w:pos="11796"/>
        <w:tab w:val="left" w:pos="12878"/>
        <w:tab w:val="left" w:pos="13956"/>
        <w:tab w:val="left" w:pos="15036"/>
      </w:tabs>
      <w:spacing w:before="180"/>
      <w:ind w:right="245"/>
    </w:pPr>
    <w:rPr>
      <w:rFonts w:ascii="Helvetica" w:hAnsi="Helvetica"/>
      <w:snapToGrid w:val="0"/>
      <w:sz w:val="22"/>
    </w:rPr>
  </w:style>
  <w:style w:type="paragraph" w:customStyle="1" w:styleId="Listn2">
    <w:name w:val="List:n2"/>
    <w:rsid w:val="00B725BE"/>
    <w:pPr>
      <w:numPr>
        <w:numId w:val="25"/>
      </w:numPr>
      <w:tabs>
        <w:tab w:val="left" w:pos="2435"/>
        <w:tab w:val="left" w:pos="3513"/>
        <w:tab w:val="left" w:pos="4595"/>
        <w:tab w:val="left" w:pos="5675"/>
        <w:tab w:val="left" w:pos="6753"/>
        <w:tab w:val="left" w:pos="7835"/>
        <w:tab w:val="left" w:pos="8915"/>
        <w:tab w:val="left" w:pos="9993"/>
        <w:tab w:val="left" w:pos="11075"/>
        <w:tab w:val="left" w:pos="12155"/>
        <w:tab w:val="left" w:pos="13237"/>
        <w:tab w:val="left" w:pos="14315"/>
        <w:tab w:val="left" w:pos="15395"/>
      </w:tabs>
      <w:spacing w:before="120"/>
    </w:pPr>
    <w:rPr>
      <w:rFonts w:ascii="Helvetica" w:hAnsi="Helvetica"/>
      <w:snapToGrid w:val="0"/>
      <w:sz w:val="22"/>
    </w:rPr>
  </w:style>
  <w:style w:type="paragraph" w:customStyle="1" w:styleId="Listcode1">
    <w:name w:val="List:code1"/>
    <w:rsid w:val="00B725BE"/>
    <w:pPr>
      <w:tabs>
        <w:tab w:val="left" w:pos="996"/>
      </w:tabs>
      <w:spacing w:before="140" w:line="200" w:lineRule="exact"/>
      <w:ind w:left="996"/>
    </w:pPr>
    <w:rPr>
      <w:rFonts w:ascii="Courier" w:hAnsi="Courier"/>
      <w:snapToGrid w:val="0"/>
    </w:rPr>
  </w:style>
  <w:style w:type="paragraph" w:customStyle="1" w:styleId="HdrNumh0">
    <w:name w:val="Hdr:Num:h0"/>
    <w:next w:val="para"/>
    <w:link w:val="HdrNumh0Char"/>
    <w:rsid w:val="00B725BE"/>
    <w:pPr>
      <w:keepNext/>
      <w:keepLines/>
      <w:numPr>
        <w:numId w:val="3"/>
      </w:numPr>
      <w:tabs>
        <w:tab w:val="clear" w:pos="432"/>
        <w:tab w:val="left" w:pos="638"/>
      </w:tabs>
      <w:spacing w:before="280" w:line="279" w:lineRule="exact"/>
      <w:ind w:left="630" w:hanging="630"/>
    </w:pPr>
    <w:rPr>
      <w:rFonts w:ascii="Helvetica" w:hAnsi="Helvetica"/>
      <w:b/>
      <w:snapToGrid w:val="0"/>
      <w:sz w:val="28"/>
    </w:rPr>
  </w:style>
  <w:style w:type="paragraph" w:customStyle="1" w:styleId="equation">
    <w:name w:val="equation"/>
    <w:rsid w:val="00B725BE"/>
    <w:pPr>
      <w:tabs>
        <w:tab w:val="left" w:pos="638"/>
        <w:tab w:val="right" w:pos="10040"/>
      </w:tabs>
      <w:spacing w:before="81"/>
      <w:ind w:left="634"/>
      <w:jc w:val="both"/>
    </w:pPr>
    <w:rPr>
      <w:rFonts w:ascii="Helvetica" w:hAnsi="Helvetica"/>
      <w:i/>
      <w:snapToGrid w:val="0"/>
      <w:sz w:val="22"/>
    </w:rPr>
  </w:style>
  <w:style w:type="paragraph" w:customStyle="1" w:styleId="Where">
    <w:name w:val="Where"/>
    <w:rsid w:val="00B725BE"/>
    <w:pPr>
      <w:tabs>
        <w:tab w:val="left" w:pos="1833"/>
        <w:tab w:val="left" w:pos="2072"/>
        <w:tab w:val="left" w:pos="2312"/>
        <w:tab w:val="left" w:pos="2550"/>
        <w:tab w:val="left" w:pos="2790"/>
        <w:tab w:val="left" w:pos="3029"/>
        <w:tab w:val="left" w:pos="3269"/>
        <w:tab w:val="left" w:pos="3507"/>
        <w:tab w:val="left" w:pos="3745"/>
      </w:tabs>
      <w:spacing w:before="61" w:line="259" w:lineRule="exact"/>
      <w:ind w:left="1355" w:hanging="359"/>
      <w:jc w:val="both"/>
    </w:pPr>
    <w:rPr>
      <w:rFonts w:ascii="Helvetica" w:hAnsi="Helvetica"/>
      <w:snapToGrid w:val="0"/>
      <w:sz w:val="22"/>
    </w:rPr>
  </w:style>
  <w:style w:type="paragraph" w:customStyle="1" w:styleId="equationpage">
    <w:name w:val="equation_page"/>
    <w:rsid w:val="00B725BE"/>
    <w:pPr>
      <w:tabs>
        <w:tab w:val="left" w:pos="0"/>
        <w:tab w:val="right" w:pos="10040"/>
      </w:tabs>
      <w:spacing w:before="81"/>
      <w:jc w:val="both"/>
    </w:pPr>
    <w:rPr>
      <w:rFonts w:ascii="Helvetica" w:hAnsi="Helvetica"/>
      <w:i/>
      <w:snapToGrid w:val="0"/>
      <w:sz w:val="22"/>
    </w:rPr>
  </w:style>
  <w:style w:type="paragraph" w:customStyle="1" w:styleId="Wherepage">
    <w:name w:val="Where_page"/>
    <w:rsid w:val="00B725BE"/>
    <w:pPr>
      <w:tabs>
        <w:tab w:val="left" w:pos="1116"/>
        <w:tab w:val="left" w:pos="1355"/>
        <w:tab w:val="left" w:pos="1595"/>
        <w:tab w:val="left" w:pos="1833"/>
        <w:tab w:val="left" w:pos="2073"/>
        <w:tab w:val="left" w:pos="2312"/>
        <w:tab w:val="left" w:pos="2552"/>
        <w:tab w:val="left" w:pos="2790"/>
        <w:tab w:val="left" w:pos="3028"/>
      </w:tabs>
      <w:spacing w:before="81" w:line="259" w:lineRule="exact"/>
      <w:ind w:left="638" w:hanging="359"/>
      <w:jc w:val="both"/>
    </w:pPr>
    <w:rPr>
      <w:rFonts w:ascii="Helvetica" w:hAnsi="Helvetica"/>
      <w:snapToGrid w:val="0"/>
      <w:sz w:val="22"/>
    </w:rPr>
  </w:style>
  <w:style w:type="paragraph" w:customStyle="1" w:styleId="Listpara1">
    <w:name w:val="List:para1"/>
    <w:rsid w:val="00B725BE"/>
    <w:pPr>
      <w:spacing w:before="120"/>
      <w:ind w:left="1080"/>
    </w:pPr>
    <w:rPr>
      <w:rFonts w:ascii="Helvetica" w:hAnsi="Helvetica"/>
      <w:snapToGrid w:val="0"/>
      <w:sz w:val="22"/>
    </w:rPr>
  </w:style>
  <w:style w:type="paragraph" w:customStyle="1" w:styleId="Listpara2">
    <w:name w:val="List:para2"/>
    <w:rsid w:val="00B725BE"/>
    <w:pPr>
      <w:tabs>
        <w:tab w:val="left" w:pos="1440"/>
      </w:tabs>
      <w:spacing w:before="120"/>
      <w:ind w:left="1440"/>
    </w:pPr>
    <w:rPr>
      <w:rFonts w:ascii="Helvetica" w:hAnsi="Helvetica"/>
      <w:snapToGrid w:val="0"/>
      <w:sz w:val="22"/>
    </w:rPr>
  </w:style>
  <w:style w:type="paragraph" w:customStyle="1" w:styleId="Listcode2">
    <w:name w:val="List:code2"/>
    <w:rsid w:val="00B725BE"/>
    <w:pPr>
      <w:tabs>
        <w:tab w:val="left" w:pos="1355"/>
      </w:tabs>
      <w:spacing w:before="60" w:line="200" w:lineRule="exact"/>
      <w:ind w:left="1355"/>
    </w:pPr>
    <w:rPr>
      <w:rFonts w:ascii="Courier" w:hAnsi="Courier"/>
      <w:snapToGrid w:val="0"/>
    </w:rPr>
  </w:style>
  <w:style w:type="paragraph" w:customStyle="1" w:styleId="Listdef">
    <w:name w:val="List:def"/>
    <w:rsid w:val="00B725BE"/>
    <w:pPr>
      <w:tabs>
        <w:tab w:val="left" w:pos="1833"/>
      </w:tabs>
      <w:spacing w:before="179" w:line="259" w:lineRule="exact"/>
      <w:ind w:left="1833" w:hanging="1196"/>
    </w:pPr>
    <w:rPr>
      <w:rFonts w:ascii="Helvetica" w:hAnsi="Helvetica"/>
      <w:snapToGrid w:val="0"/>
      <w:sz w:val="22"/>
    </w:rPr>
  </w:style>
  <w:style w:type="paragraph" w:customStyle="1" w:styleId="Listgloss">
    <w:name w:val="List:gloss"/>
    <w:rsid w:val="00B725BE"/>
    <w:pPr>
      <w:tabs>
        <w:tab w:val="left" w:pos="638"/>
        <w:tab w:val="left" w:pos="1718"/>
        <w:tab w:val="left" w:pos="2796"/>
        <w:tab w:val="left" w:pos="3878"/>
        <w:tab w:val="left" w:pos="4958"/>
        <w:tab w:val="left" w:pos="6036"/>
        <w:tab w:val="left" w:pos="7118"/>
        <w:tab w:val="left" w:pos="8198"/>
        <w:tab w:val="left" w:pos="9276"/>
        <w:tab w:val="left" w:pos="10358"/>
        <w:tab w:val="left" w:pos="11438"/>
        <w:tab w:val="left" w:pos="12520"/>
        <w:tab w:val="left" w:pos="13598"/>
        <w:tab w:val="left" w:pos="14678"/>
      </w:tabs>
      <w:spacing w:before="199" w:line="259" w:lineRule="exact"/>
      <w:ind w:left="638"/>
    </w:pPr>
    <w:rPr>
      <w:rFonts w:ascii="Helvetica" w:hAnsi="Helvetica"/>
      <w:snapToGrid w:val="0"/>
      <w:sz w:val="22"/>
    </w:rPr>
  </w:style>
  <w:style w:type="paragraph" w:customStyle="1" w:styleId="TableOLhdrR">
    <w:name w:val="TableOL:hdrR"/>
    <w:rsid w:val="00B725BE"/>
    <w:pPr>
      <w:tabs>
        <w:tab w:val="left" w:pos="0"/>
      </w:tabs>
      <w:spacing w:before="40" w:after="20"/>
      <w:jc w:val="right"/>
    </w:pPr>
    <w:rPr>
      <w:rFonts w:ascii="Helvetica" w:hAnsi="Helvetica"/>
      <w:b/>
      <w:snapToGrid w:val="0"/>
      <w:sz w:val="18"/>
    </w:rPr>
  </w:style>
  <w:style w:type="paragraph" w:customStyle="1" w:styleId="TableOLpara">
    <w:name w:val="TableOL:para"/>
    <w:rsid w:val="00B725BE"/>
    <w:pPr>
      <w:tabs>
        <w:tab w:val="left" w:pos="0"/>
      </w:tabs>
      <w:spacing w:before="40" w:after="20"/>
      <w:jc w:val="both"/>
    </w:pPr>
    <w:rPr>
      <w:rFonts w:ascii="Helvetica" w:hAnsi="Helvetica"/>
      <w:snapToGrid w:val="0"/>
      <w:sz w:val="18"/>
    </w:rPr>
  </w:style>
  <w:style w:type="paragraph" w:customStyle="1" w:styleId="TableOLright">
    <w:name w:val="TableOL:right"/>
    <w:rsid w:val="00B725BE"/>
    <w:pPr>
      <w:tabs>
        <w:tab w:val="left" w:pos="0"/>
      </w:tabs>
      <w:spacing w:before="40" w:after="20"/>
      <w:jc w:val="right"/>
    </w:pPr>
    <w:rPr>
      <w:rFonts w:ascii="Helvetica" w:hAnsi="Helvetica"/>
      <w:snapToGrid w:val="0"/>
      <w:sz w:val="18"/>
    </w:rPr>
  </w:style>
  <w:style w:type="paragraph" w:styleId="DocumentMap">
    <w:name w:val="Document Map"/>
    <w:basedOn w:val="Normal"/>
    <w:semiHidden/>
    <w:rsid w:val="00B725BE"/>
    <w:pPr>
      <w:shd w:val="clear" w:color="auto" w:fill="000080"/>
    </w:pPr>
    <w:rPr>
      <w:rFonts w:ascii="Tahoma" w:hAnsi="Tahoma"/>
    </w:rPr>
  </w:style>
  <w:style w:type="paragraph" w:customStyle="1" w:styleId="FigOLright">
    <w:name w:val="FigOL:right"/>
    <w:rsid w:val="00B725BE"/>
    <w:pPr>
      <w:tabs>
        <w:tab w:val="left" w:pos="0"/>
        <w:tab w:val="left" w:pos="1080"/>
        <w:tab w:val="left" w:pos="2158"/>
        <w:tab w:val="left" w:pos="3240"/>
        <w:tab w:val="left" w:pos="4320"/>
        <w:tab w:val="left" w:pos="5398"/>
        <w:tab w:val="left" w:pos="6480"/>
        <w:tab w:val="left" w:pos="7560"/>
        <w:tab w:val="left" w:pos="8638"/>
        <w:tab w:val="left" w:pos="9720"/>
        <w:tab w:val="left" w:pos="10800"/>
        <w:tab w:val="left" w:pos="11882"/>
        <w:tab w:val="left" w:pos="12960"/>
        <w:tab w:val="left" w:pos="14040"/>
        <w:tab w:val="left" w:pos="15122"/>
        <w:tab w:val="left" w:pos="16200"/>
        <w:tab w:val="left" w:pos="17280"/>
        <w:tab w:val="left" w:pos="18360"/>
        <w:tab w:val="left" w:pos="19438"/>
        <w:tab w:val="left" w:pos="20520"/>
        <w:tab w:val="left" w:pos="21600"/>
        <w:tab w:val="left" w:pos="22678"/>
        <w:tab w:val="left" w:pos="23760"/>
        <w:tab w:val="left" w:pos="24840"/>
        <w:tab w:val="left" w:pos="25918"/>
        <w:tab w:val="left" w:pos="27000"/>
        <w:tab w:val="left" w:pos="28080"/>
        <w:tab w:val="left" w:pos="29162"/>
        <w:tab w:val="left" w:pos="30240"/>
        <w:tab w:val="left" w:pos="31320"/>
      </w:tabs>
      <w:spacing w:line="219" w:lineRule="exact"/>
      <w:jc w:val="right"/>
    </w:pPr>
    <w:rPr>
      <w:rFonts w:ascii="Helvetica" w:hAnsi="Helvetica"/>
      <w:b/>
      <w:snapToGrid w:val="0"/>
      <w:sz w:val="18"/>
    </w:rPr>
  </w:style>
  <w:style w:type="paragraph" w:customStyle="1" w:styleId="FigOLleft">
    <w:name w:val="FigOL:left"/>
    <w:rsid w:val="00B725BE"/>
    <w:pPr>
      <w:tabs>
        <w:tab w:val="left" w:pos="239"/>
        <w:tab w:val="left" w:pos="478"/>
        <w:tab w:val="left" w:pos="717"/>
        <w:tab w:val="left" w:pos="956"/>
        <w:tab w:val="left" w:pos="1196"/>
        <w:tab w:val="left" w:pos="1435"/>
        <w:tab w:val="left" w:pos="1674"/>
        <w:tab w:val="left" w:pos="1913"/>
        <w:tab w:val="left" w:pos="2152"/>
        <w:tab w:val="left" w:pos="2391"/>
        <w:tab w:val="left" w:pos="2630"/>
        <w:tab w:val="left" w:pos="2869"/>
        <w:tab w:val="left" w:pos="3108"/>
        <w:tab w:val="left" w:pos="3347"/>
        <w:tab w:val="left" w:pos="3587"/>
        <w:tab w:val="left" w:pos="3826"/>
        <w:tab w:val="left" w:pos="4065"/>
        <w:tab w:val="left" w:pos="4304"/>
        <w:tab w:val="left" w:pos="4543"/>
        <w:tab w:val="left" w:pos="4782"/>
        <w:tab w:val="left" w:pos="5021"/>
        <w:tab w:val="left" w:pos="5260"/>
        <w:tab w:val="left" w:pos="5499"/>
        <w:tab w:val="left" w:pos="5738"/>
        <w:tab w:val="left" w:pos="5978"/>
        <w:tab w:val="left" w:pos="6217"/>
        <w:tab w:val="left" w:pos="6456"/>
        <w:tab w:val="left" w:pos="6695"/>
        <w:tab w:val="left" w:pos="6934"/>
        <w:tab w:val="left" w:pos="7173"/>
      </w:tabs>
      <w:spacing w:line="219" w:lineRule="exact"/>
    </w:pPr>
    <w:rPr>
      <w:rFonts w:ascii="Helvetica" w:hAnsi="Helvetica"/>
      <w:b/>
      <w:snapToGrid w:val="0"/>
      <w:sz w:val="18"/>
    </w:rPr>
  </w:style>
  <w:style w:type="paragraph" w:customStyle="1" w:styleId="Code">
    <w:name w:val="Code"/>
    <w:rsid w:val="00B725BE"/>
    <w:pPr>
      <w:keepNext/>
      <w:keepLines/>
      <w:pBdr>
        <w:top w:val="single" w:sz="4" w:space="3" w:color="auto"/>
        <w:left w:val="single" w:sz="4" w:space="3" w:color="auto"/>
        <w:bottom w:val="single" w:sz="4" w:space="3" w:color="auto"/>
        <w:right w:val="single" w:sz="4" w:space="3" w:color="auto"/>
      </w:pBdr>
      <w:ind w:left="634"/>
    </w:pPr>
    <w:rPr>
      <w:rFonts w:ascii="Courier New" w:hAnsi="Courier New"/>
      <w:snapToGrid w:val="0"/>
      <w:sz w:val="18"/>
    </w:rPr>
  </w:style>
  <w:style w:type="paragraph" w:customStyle="1" w:styleId="codepage">
    <w:name w:val="code_page"/>
    <w:rsid w:val="00B725BE"/>
    <w:pPr>
      <w:pBdr>
        <w:top w:val="single" w:sz="4" w:space="3" w:color="auto"/>
        <w:left w:val="single" w:sz="4" w:space="3" w:color="auto"/>
        <w:bottom w:val="single" w:sz="4" w:space="3" w:color="auto"/>
        <w:right w:val="single" w:sz="4" w:space="3" w:color="auto"/>
      </w:pBdr>
    </w:pPr>
    <w:rPr>
      <w:rFonts w:ascii="Courier New" w:hAnsi="Courier New"/>
      <w:snapToGrid w:val="0"/>
      <w:sz w:val="18"/>
    </w:rPr>
  </w:style>
  <w:style w:type="paragraph" w:customStyle="1" w:styleId="HdrNumh1">
    <w:name w:val="Hdr:Num:h1"/>
    <w:next w:val="para"/>
    <w:rsid w:val="00B725BE"/>
    <w:pPr>
      <w:keepNext/>
      <w:keepLines/>
      <w:numPr>
        <w:ilvl w:val="1"/>
        <w:numId w:val="3"/>
      </w:numPr>
      <w:tabs>
        <w:tab w:val="clear" w:pos="576"/>
        <w:tab w:val="left" w:pos="638"/>
      </w:tabs>
      <w:spacing w:before="300" w:line="279" w:lineRule="exact"/>
      <w:ind w:left="630" w:hanging="630"/>
    </w:pPr>
    <w:rPr>
      <w:rFonts w:ascii="Helvetica" w:hAnsi="Helvetica"/>
      <w:b/>
      <w:snapToGrid w:val="0"/>
      <w:sz w:val="24"/>
    </w:rPr>
  </w:style>
  <w:style w:type="paragraph" w:customStyle="1" w:styleId="Tablecell">
    <w:name w:val="Table:cell"/>
    <w:rsid w:val="00B725BE"/>
    <w:pPr>
      <w:tabs>
        <w:tab w:val="left" w:pos="0"/>
        <w:tab w:val="left" w:pos="598"/>
      </w:tabs>
      <w:spacing w:line="259" w:lineRule="exact"/>
    </w:pPr>
    <w:rPr>
      <w:rFonts w:ascii="Helvetica" w:hAnsi="Helvetica"/>
      <w:snapToGrid w:val="0"/>
      <w:sz w:val="22"/>
    </w:rPr>
  </w:style>
  <w:style w:type="paragraph" w:customStyle="1" w:styleId="TablehdrC">
    <w:name w:val="Table:hdrC"/>
    <w:rsid w:val="00B725BE"/>
    <w:pPr>
      <w:tabs>
        <w:tab w:val="left" w:pos="0"/>
      </w:tabs>
      <w:spacing w:before="101" w:line="219" w:lineRule="exact"/>
      <w:jc w:val="center"/>
    </w:pPr>
    <w:rPr>
      <w:rFonts w:ascii="Helvetica" w:hAnsi="Helvetica"/>
      <w:b/>
      <w:snapToGrid w:val="0"/>
      <w:sz w:val="18"/>
    </w:rPr>
  </w:style>
  <w:style w:type="paragraph" w:styleId="Header">
    <w:name w:val="header"/>
    <w:basedOn w:val="Normal"/>
    <w:rsid w:val="00B725BE"/>
    <w:pPr>
      <w:tabs>
        <w:tab w:val="center" w:pos="4320"/>
        <w:tab w:val="right" w:pos="8640"/>
      </w:tabs>
      <w:spacing w:before="360"/>
    </w:pPr>
    <w:rPr>
      <w:i/>
      <w:sz w:val="24"/>
    </w:rPr>
  </w:style>
  <w:style w:type="paragraph" w:customStyle="1" w:styleId="Blockquote">
    <w:name w:val="Blockquote"/>
    <w:basedOn w:val="Normal"/>
    <w:rsid w:val="00B725BE"/>
    <w:pPr>
      <w:spacing w:before="100" w:after="100"/>
      <w:ind w:left="360" w:right="360"/>
    </w:pPr>
    <w:rPr>
      <w:sz w:val="24"/>
    </w:rPr>
  </w:style>
  <w:style w:type="paragraph" w:customStyle="1" w:styleId="HeaderPage1Line1">
    <w:name w:val="Header:Page1:Line1"/>
    <w:basedOn w:val="Normal"/>
    <w:rsid w:val="00B725BE"/>
    <w:pPr>
      <w:tabs>
        <w:tab w:val="right" w:pos="9990"/>
      </w:tabs>
      <w:spacing w:before="160" w:after="40"/>
      <w:jc w:val="right"/>
    </w:pPr>
    <w:rPr>
      <w:i/>
      <w:sz w:val="24"/>
    </w:rPr>
  </w:style>
  <w:style w:type="paragraph" w:customStyle="1" w:styleId="HeaderPage1Line2">
    <w:name w:val="Header:Page1:Line2"/>
    <w:basedOn w:val="HeaderPage1Line1"/>
    <w:rsid w:val="00B725BE"/>
    <w:pPr>
      <w:spacing w:before="40" w:after="0"/>
    </w:pPr>
    <w:rPr>
      <w:sz w:val="18"/>
    </w:rPr>
  </w:style>
  <w:style w:type="character" w:styleId="Strong">
    <w:name w:val="Strong"/>
    <w:qFormat/>
    <w:rsid w:val="00B725BE"/>
    <w:rPr>
      <w:b/>
    </w:rPr>
  </w:style>
  <w:style w:type="character" w:styleId="Hyperlink">
    <w:name w:val="Hyperlink"/>
    <w:rsid w:val="00B725BE"/>
    <w:rPr>
      <w:color w:val="0000FF"/>
      <w:u w:val="single"/>
    </w:rPr>
  </w:style>
  <w:style w:type="paragraph" w:customStyle="1" w:styleId="GlossLet">
    <w:name w:val="GlossLet"/>
    <w:rsid w:val="00B725BE"/>
    <w:pPr>
      <w:tabs>
        <w:tab w:val="left" w:pos="717"/>
      </w:tabs>
      <w:spacing w:before="99"/>
      <w:ind w:left="717" w:hanging="717"/>
      <w:jc w:val="both"/>
    </w:pPr>
    <w:rPr>
      <w:rFonts w:ascii="Arial" w:hAnsi="Arial"/>
    </w:rPr>
  </w:style>
  <w:style w:type="paragraph" w:styleId="TOC1">
    <w:name w:val="toc 1"/>
    <w:basedOn w:val="Normal"/>
    <w:autoRedefine/>
    <w:semiHidden/>
    <w:rsid w:val="00B725BE"/>
    <w:pPr>
      <w:tabs>
        <w:tab w:val="right" w:leader="dot" w:pos="10080"/>
      </w:tabs>
      <w:ind w:left="480" w:hanging="480"/>
    </w:pPr>
    <w:rPr>
      <w:b/>
      <w:noProof/>
    </w:rPr>
  </w:style>
  <w:style w:type="paragraph" w:styleId="TOC2">
    <w:name w:val="toc 2"/>
    <w:basedOn w:val="Normal"/>
    <w:autoRedefine/>
    <w:semiHidden/>
    <w:rsid w:val="00B725BE"/>
    <w:pPr>
      <w:tabs>
        <w:tab w:val="right" w:leader="dot" w:pos="10080"/>
      </w:tabs>
      <w:ind w:left="960" w:hanging="480"/>
    </w:pPr>
    <w:rPr>
      <w:noProof/>
    </w:rPr>
  </w:style>
  <w:style w:type="paragraph" w:customStyle="1" w:styleId="TOCtitle">
    <w:name w:val="TOCtitle"/>
    <w:basedOn w:val="Normal"/>
    <w:rsid w:val="00B725BE"/>
    <w:pPr>
      <w:keepNext/>
      <w:spacing w:before="360" w:after="60"/>
      <w:jc w:val="center"/>
    </w:pPr>
    <w:rPr>
      <w:rFonts w:ascii="Arial" w:hAnsi="Arial"/>
      <w:b/>
    </w:rPr>
  </w:style>
  <w:style w:type="paragraph" w:styleId="TableofFigures">
    <w:name w:val="table of figures"/>
    <w:next w:val="para"/>
    <w:autoRedefine/>
    <w:semiHidden/>
    <w:rsid w:val="00B725BE"/>
    <w:pPr>
      <w:tabs>
        <w:tab w:val="left" w:pos="1680"/>
        <w:tab w:val="right" w:leader="dot" w:pos="10080"/>
      </w:tabs>
      <w:ind w:left="1267" w:hanging="1267"/>
    </w:pPr>
    <w:rPr>
      <w:rFonts w:ascii="Helvetica" w:hAnsi="Helvetica"/>
      <w:b/>
      <w:noProof/>
      <w:sz w:val="22"/>
      <w:szCs w:val="22"/>
    </w:rPr>
  </w:style>
  <w:style w:type="paragraph" w:styleId="TOC3">
    <w:name w:val="toc 3"/>
    <w:basedOn w:val="Normal"/>
    <w:next w:val="Normal"/>
    <w:autoRedefine/>
    <w:semiHidden/>
    <w:rsid w:val="00B725BE"/>
    <w:pPr>
      <w:tabs>
        <w:tab w:val="right" w:leader="dot" w:pos="10080"/>
      </w:tabs>
      <w:ind w:left="1680" w:hanging="720"/>
    </w:pPr>
    <w:rPr>
      <w:noProof/>
    </w:rPr>
  </w:style>
  <w:style w:type="paragraph" w:styleId="TOC4">
    <w:name w:val="toc 4"/>
    <w:basedOn w:val="Normal"/>
    <w:next w:val="Normal"/>
    <w:autoRedefine/>
    <w:semiHidden/>
    <w:rsid w:val="00B725BE"/>
    <w:pPr>
      <w:tabs>
        <w:tab w:val="left" w:pos="1260"/>
        <w:tab w:val="right" w:leader="dot" w:pos="10080"/>
      </w:tabs>
      <w:ind w:left="600"/>
    </w:pPr>
    <w:rPr>
      <w:noProof/>
      <w:sz w:val="18"/>
    </w:rPr>
  </w:style>
  <w:style w:type="paragraph" w:styleId="TOC5">
    <w:name w:val="toc 5"/>
    <w:basedOn w:val="Normal"/>
    <w:next w:val="Normal"/>
    <w:autoRedefine/>
    <w:semiHidden/>
    <w:rsid w:val="00B725BE"/>
    <w:pPr>
      <w:tabs>
        <w:tab w:val="left" w:pos="1620"/>
        <w:tab w:val="right" w:leader="dot" w:pos="10080"/>
      </w:tabs>
      <w:ind w:left="800"/>
    </w:pPr>
    <w:rPr>
      <w:noProof/>
      <w:sz w:val="18"/>
    </w:rPr>
  </w:style>
  <w:style w:type="paragraph" w:styleId="TOC6">
    <w:name w:val="toc 6"/>
    <w:basedOn w:val="Normal"/>
    <w:next w:val="Normal"/>
    <w:autoRedefine/>
    <w:semiHidden/>
    <w:rsid w:val="00B725BE"/>
    <w:pPr>
      <w:ind w:left="1000"/>
    </w:pPr>
    <w:rPr>
      <w:sz w:val="18"/>
    </w:rPr>
  </w:style>
  <w:style w:type="paragraph" w:styleId="TOC7">
    <w:name w:val="toc 7"/>
    <w:basedOn w:val="Normal"/>
    <w:next w:val="Normal"/>
    <w:autoRedefine/>
    <w:semiHidden/>
    <w:rsid w:val="00B725BE"/>
    <w:pPr>
      <w:ind w:left="1200"/>
    </w:pPr>
    <w:rPr>
      <w:sz w:val="18"/>
    </w:rPr>
  </w:style>
  <w:style w:type="paragraph" w:styleId="TOC8">
    <w:name w:val="toc 8"/>
    <w:basedOn w:val="Normal"/>
    <w:next w:val="Normal"/>
    <w:autoRedefine/>
    <w:semiHidden/>
    <w:rsid w:val="00B725BE"/>
    <w:pPr>
      <w:ind w:left="1400"/>
    </w:pPr>
    <w:rPr>
      <w:sz w:val="18"/>
    </w:rPr>
  </w:style>
  <w:style w:type="paragraph" w:styleId="TOC9">
    <w:name w:val="toc 9"/>
    <w:basedOn w:val="Normal"/>
    <w:next w:val="Normal"/>
    <w:autoRedefine/>
    <w:semiHidden/>
    <w:rsid w:val="00B725BE"/>
    <w:pPr>
      <w:ind w:left="1600"/>
    </w:pPr>
    <w:rPr>
      <w:sz w:val="18"/>
    </w:rPr>
  </w:style>
  <w:style w:type="character" w:styleId="FollowedHyperlink">
    <w:name w:val="FollowedHyperlink"/>
    <w:rsid w:val="00B725BE"/>
    <w:rPr>
      <w:color w:val="800080"/>
      <w:u w:val="single"/>
    </w:rPr>
  </w:style>
  <w:style w:type="paragraph" w:styleId="Index1">
    <w:name w:val="index 1"/>
    <w:basedOn w:val="Normal"/>
    <w:next w:val="Normal"/>
    <w:autoRedefine/>
    <w:semiHidden/>
    <w:rsid w:val="00B725BE"/>
    <w:pPr>
      <w:ind w:left="200" w:hanging="200"/>
    </w:pPr>
  </w:style>
  <w:style w:type="character" w:styleId="CommentReference">
    <w:name w:val="annotation reference"/>
    <w:semiHidden/>
    <w:rsid w:val="00B725BE"/>
    <w:rPr>
      <w:sz w:val="16"/>
    </w:rPr>
  </w:style>
  <w:style w:type="paragraph" w:styleId="CommentText">
    <w:name w:val="annotation text"/>
    <w:basedOn w:val="Normal"/>
    <w:link w:val="CommentTextChar"/>
    <w:semiHidden/>
    <w:rsid w:val="00B725BE"/>
    <w:rPr>
      <w:rFonts w:ascii="Times New Roman" w:hAnsi="Times New Roman"/>
      <w:snapToGrid/>
      <w:sz w:val="20"/>
    </w:rPr>
  </w:style>
  <w:style w:type="paragraph" w:customStyle="1" w:styleId="FigOLcenter">
    <w:name w:val="FigOL:center"/>
    <w:rsid w:val="00B725BE"/>
    <w:pPr>
      <w:tabs>
        <w:tab w:val="left" w:pos="0"/>
        <w:tab w:val="left" w:pos="1080"/>
        <w:tab w:val="left" w:pos="2158"/>
        <w:tab w:val="left" w:pos="3240"/>
        <w:tab w:val="left" w:pos="4320"/>
        <w:tab w:val="left" w:pos="5398"/>
        <w:tab w:val="left" w:pos="6480"/>
        <w:tab w:val="left" w:pos="7560"/>
        <w:tab w:val="left" w:pos="8638"/>
        <w:tab w:val="left" w:pos="9720"/>
        <w:tab w:val="left" w:pos="10800"/>
        <w:tab w:val="left" w:pos="11882"/>
        <w:tab w:val="left" w:pos="12960"/>
        <w:tab w:val="left" w:pos="14040"/>
        <w:tab w:val="left" w:pos="15122"/>
        <w:tab w:val="left" w:pos="16200"/>
        <w:tab w:val="left" w:pos="17280"/>
        <w:tab w:val="left" w:pos="18360"/>
        <w:tab w:val="left" w:pos="19438"/>
        <w:tab w:val="left" w:pos="20520"/>
        <w:tab w:val="left" w:pos="21600"/>
        <w:tab w:val="left" w:pos="22678"/>
        <w:tab w:val="left" w:pos="23760"/>
        <w:tab w:val="left" w:pos="24840"/>
        <w:tab w:val="left" w:pos="25918"/>
        <w:tab w:val="left" w:pos="27000"/>
        <w:tab w:val="left" w:pos="28080"/>
        <w:tab w:val="left" w:pos="29162"/>
        <w:tab w:val="left" w:pos="30240"/>
        <w:tab w:val="left" w:pos="31320"/>
      </w:tabs>
      <w:spacing w:line="219" w:lineRule="exact"/>
      <w:jc w:val="center"/>
    </w:pPr>
    <w:rPr>
      <w:rFonts w:ascii="Helvetica" w:hAnsi="Helvetica"/>
      <w:b/>
      <w:snapToGrid w:val="0"/>
      <w:sz w:val="18"/>
    </w:rPr>
  </w:style>
  <w:style w:type="paragraph" w:customStyle="1" w:styleId="frame">
    <w:name w:val="frame"/>
    <w:next w:val="Capfig"/>
    <w:rsid w:val="00B725BE"/>
    <w:pPr>
      <w:keepNext/>
      <w:keepLines/>
      <w:spacing w:before="120" w:after="120"/>
      <w:jc w:val="center"/>
    </w:pPr>
    <w:rPr>
      <w:rFonts w:ascii="Arial" w:hAnsi="Arial"/>
      <w:iCs/>
      <w:color w:val="FFFFFF"/>
      <w:sz w:val="12"/>
    </w:rPr>
  </w:style>
  <w:style w:type="character" w:styleId="PageNumber">
    <w:name w:val="page number"/>
    <w:rsid w:val="00B725BE"/>
    <w:rPr>
      <w:rFonts w:ascii="Helvetica" w:hAnsi="Helvetica"/>
    </w:rPr>
  </w:style>
  <w:style w:type="paragraph" w:customStyle="1" w:styleId="framepage">
    <w:name w:val="frame_page"/>
    <w:rsid w:val="00B725BE"/>
    <w:pPr>
      <w:keepNext/>
      <w:keepLines/>
      <w:spacing w:before="120" w:after="120"/>
      <w:jc w:val="right"/>
    </w:pPr>
    <w:rPr>
      <w:rFonts w:ascii="Arial" w:hAnsi="Arial"/>
      <w:sz w:val="12"/>
    </w:rPr>
  </w:style>
  <w:style w:type="paragraph" w:customStyle="1" w:styleId="HdrNumh2">
    <w:name w:val="Hdr:Num:h2"/>
    <w:next w:val="para"/>
    <w:rsid w:val="00B725BE"/>
    <w:pPr>
      <w:keepNext/>
      <w:numPr>
        <w:ilvl w:val="2"/>
        <w:numId w:val="3"/>
      </w:numPr>
      <w:spacing w:before="300"/>
    </w:pPr>
    <w:rPr>
      <w:rFonts w:ascii="Helvetica" w:hAnsi="Helvetica"/>
      <w:b/>
      <w:i/>
      <w:noProof/>
      <w:sz w:val="24"/>
    </w:rPr>
  </w:style>
  <w:style w:type="paragraph" w:customStyle="1" w:styleId="HdrNumh3">
    <w:name w:val="Hdr:Num:h3"/>
    <w:next w:val="para"/>
    <w:rsid w:val="00B725BE"/>
    <w:pPr>
      <w:keepNext/>
      <w:numPr>
        <w:ilvl w:val="3"/>
        <w:numId w:val="3"/>
      </w:numPr>
      <w:tabs>
        <w:tab w:val="clear" w:pos="864"/>
        <w:tab w:val="left" w:pos="900"/>
      </w:tabs>
      <w:spacing w:before="300"/>
      <w:ind w:left="900" w:hanging="900"/>
    </w:pPr>
    <w:rPr>
      <w:rFonts w:ascii="Helvetica" w:hAnsi="Helvetica"/>
      <w:b/>
      <w:noProof/>
      <w:sz w:val="22"/>
    </w:rPr>
  </w:style>
  <w:style w:type="paragraph" w:customStyle="1" w:styleId="Hdrh2">
    <w:name w:val="Hdr:h2"/>
    <w:next w:val="para"/>
    <w:rsid w:val="00B725BE"/>
    <w:pPr>
      <w:keepNext/>
      <w:spacing w:before="300"/>
    </w:pPr>
    <w:rPr>
      <w:rFonts w:ascii="Helvetica" w:hAnsi="Helvetica"/>
      <w:b/>
      <w:i/>
      <w:noProof/>
      <w:sz w:val="22"/>
    </w:rPr>
  </w:style>
  <w:style w:type="paragraph" w:customStyle="1" w:styleId="Listn3">
    <w:name w:val="List:n3"/>
    <w:basedOn w:val="Listn2"/>
    <w:rsid w:val="00B725BE"/>
    <w:pPr>
      <w:numPr>
        <w:numId w:val="26"/>
      </w:numPr>
    </w:pPr>
  </w:style>
  <w:style w:type="paragraph" w:customStyle="1" w:styleId="Listb3">
    <w:name w:val="List:b3"/>
    <w:basedOn w:val="Listpara2"/>
    <w:rsid w:val="00B725BE"/>
    <w:pPr>
      <w:numPr>
        <w:numId w:val="8"/>
      </w:numPr>
      <w:tabs>
        <w:tab w:val="clear" w:pos="360"/>
        <w:tab w:val="clear" w:pos="1440"/>
        <w:tab w:val="num" w:pos="1800"/>
      </w:tabs>
      <w:ind w:left="1800"/>
    </w:pPr>
  </w:style>
  <w:style w:type="paragraph" w:customStyle="1" w:styleId="Listpara3">
    <w:name w:val="List:para3"/>
    <w:basedOn w:val="Listb3"/>
    <w:rsid w:val="00B725BE"/>
    <w:pPr>
      <w:numPr>
        <w:numId w:val="0"/>
      </w:numPr>
      <w:ind w:left="1800"/>
    </w:pPr>
  </w:style>
  <w:style w:type="paragraph" w:styleId="Caption">
    <w:name w:val="caption"/>
    <w:basedOn w:val="Normal"/>
    <w:next w:val="Normal"/>
    <w:qFormat/>
    <w:rsid w:val="00B725BE"/>
    <w:pPr>
      <w:spacing w:before="120" w:after="120"/>
    </w:pPr>
    <w:rPr>
      <w:b/>
    </w:rPr>
  </w:style>
  <w:style w:type="paragraph" w:customStyle="1" w:styleId="FooterTitle">
    <w:name w:val="FooterTitle"/>
    <w:rsid w:val="00B725BE"/>
    <w:rPr>
      <w:rFonts w:ascii="Helvetica" w:hAnsi="Helvetica"/>
      <w:i/>
      <w:noProof/>
      <w:snapToGrid w:val="0"/>
      <w:sz w:val="18"/>
    </w:rPr>
  </w:style>
  <w:style w:type="paragraph" w:customStyle="1" w:styleId="Hdrh3">
    <w:name w:val="Hdr:h3"/>
    <w:basedOn w:val="para"/>
    <w:next w:val="para"/>
    <w:rsid w:val="00B725BE"/>
    <w:pPr>
      <w:keepNext/>
      <w:tabs>
        <w:tab w:val="clear" w:pos="638"/>
      </w:tabs>
      <w:spacing w:before="300"/>
      <w:ind w:left="0"/>
    </w:pPr>
    <w:rPr>
      <w:b/>
    </w:rPr>
  </w:style>
  <w:style w:type="paragraph" w:customStyle="1" w:styleId="Hdrh4">
    <w:name w:val="Hdr:h4"/>
    <w:basedOn w:val="para"/>
    <w:next w:val="para"/>
    <w:rsid w:val="00B725BE"/>
    <w:pPr>
      <w:keepNext/>
      <w:tabs>
        <w:tab w:val="clear" w:pos="638"/>
      </w:tabs>
      <w:spacing w:before="300"/>
      <w:ind w:left="0"/>
    </w:pPr>
    <w:rPr>
      <w:i/>
    </w:rPr>
  </w:style>
  <w:style w:type="paragraph" w:customStyle="1" w:styleId="HdrNumh4">
    <w:name w:val="Hdr:Num:h4"/>
    <w:basedOn w:val="para"/>
    <w:rsid w:val="00B725BE"/>
    <w:pPr>
      <w:keepNext/>
      <w:numPr>
        <w:ilvl w:val="4"/>
        <w:numId w:val="9"/>
      </w:numPr>
      <w:tabs>
        <w:tab w:val="clear" w:pos="638"/>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num" w:pos="990"/>
      </w:tabs>
      <w:spacing w:before="300"/>
    </w:pPr>
    <w:rPr>
      <w:i/>
    </w:rPr>
  </w:style>
  <w:style w:type="paragraph" w:customStyle="1" w:styleId="NotesnoteText">
    <w:name w:val="Notes:noteText"/>
    <w:basedOn w:val="para"/>
    <w:next w:val="para"/>
    <w:rsid w:val="00B725BE"/>
    <w:pPr>
      <w:tabs>
        <w:tab w:val="clear" w:pos="638"/>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0"/>
      <w:ind w:left="1120" w:right="475"/>
      <w:jc w:val="both"/>
    </w:pPr>
    <w:rPr>
      <w:b/>
    </w:rPr>
  </w:style>
  <w:style w:type="paragraph" w:customStyle="1" w:styleId="NotesTitle">
    <w:name w:val="Notes:Title"/>
    <w:basedOn w:val="NotesnoteText"/>
    <w:rsid w:val="00B725BE"/>
    <w:pPr>
      <w:keepNext/>
      <w:spacing w:before="240"/>
      <w:ind w:left="1123"/>
      <w:jc w:val="center"/>
    </w:pPr>
    <w:rPr>
      <w:caps/>
    </w:rPr>
  </w:style>
  <w:style w:type="paragraph" w:customStyle="1" w:styleId="Notesnote">
    <w:name w:val="Notes:note"/>
    <w:basedOn w:val="para"/>
    <w:next w:val="para"/>
    <w:rsid w:val="00B725BE"/>
    <w:pPr>
      <w:tabs>
        <w:tab w:val="clear" w:pos="638"/>
      </w:tabs>
      <w:spacing w:before="0"/>
      <w:ind w:left="720" w:hanging="720"/>
    </w:pPr>
    <w:rPr>
      <w:sz w:val="16"/>
    </w:rPr>
  </w:style>
  <w:style w:type="paragraph" w:customStyle="1" w:styleId="NotesNotesA">
    <w:name w:val="Notes:NotesA"/>
    <w:basedOn w:val="Notesnote"/>
    <w:next w:val="NotesNotesmoreA"/>
    <w:rsid w:val="00B725BE"/>
    <w:pPr>
      <w:tabs>
        <w:tab w:val="left" w:pos="1080"/>
      </w:tabs>
    </w:pPr>
  </w:style>
  <w:style w:type="paragraph" w:customStyle="1" w:styleId="NotesNotesmoreA">
    <w:name w:val="Notes:NotesmoreA"/>
    <w:basedOn w:val="NotesNotesA"/>
    <w:rsid w:val="00B725BE"/>
    <w:pPr>
      <w:numPr>
        <w:numId w:val="19"/>
      </w:numPr>
    </w:pPr>
  </w:style>
  <w:style w:type="paragraph" w:customStyle="1" w:styleId="NotesSym1dgr">
    <w:name w:val="Notes:Sym:1dgr"/>
    <w:next w:val="NotesSym2ddgr"/>
    <w:rsid w:val="00B725BE"/>
    <w:pPr>
      <w:keepLines/>
      <w:numPr>
        <w:numId w:val="10"/>
      </w:numPr>
      <w:spacing w:line="200" w:lineRule="exact"/>
      <w:jc w:val="both"/>
    </w:pPr>
    <w:rPr>
      <w:rFonts w:ascii="Helvetica" w:hAnsi="Helvetica"/>
      <w:sz w:val="16"/>
    </w:rPr>
  </w:style>
  <w:style w:type="paragraph" w:customStyle="1" w:styleId="NotesSym2ddgr">
    <w:name w:val="Notes:Sym:2ddgr"/>
    <w:next w:val="NotesSym3sec"/>
    <w:rsid w:val="00B725BE"/>
    <w:pPr>
      <w:keepLines/>
      <w:numPr>
        <w:numId w:val="11"/>
      </w:numPr>
      <w:spacing w:line="200" w:lineRule="exact"/>
      <w:jc w:val="both"/>
    </w:pPr>
    <w:rPr>
      <w:rFonts w:ascii="Helvetica" w:hAnsi="Helvetica"/>
      <w:sz w:val="16"/>
    </w:rPr>
  </w:style>
  <w:style w:type="paragraph" w:customStyle="1" w:styleId="NotesSym3sec">
    <w:name w:val="Notes:Sym:3sec"/>
    <w:next w:val="NotesSym4para"/>
    <w:rsid w:val="00B725BE"/>
    <w:pPr>
      <w:keepLines/>
      <w:numPr>
        <w:numId w:val="12"/>
      </w:numPr>
      <w:spacing w:line="200" w:lineRule="exact"/>
      <w:jc w:val="both"/>
    </w:pPr>
    <w:rPr>
      <w:rFonts w:ascii="Helvetica" w:hAnsi="Helvetica"/>
      <w:sz w:val="16"/>
    </w:rPr>
  </w:style>
  <w:style w:type="paragraph" w:customStyle="1" w:styleId="NotesSym4para">
    <w:name w:val="Notes:Sym:4para"/>
    <w:next w:val="NotesSym5pound"/>
    <w:rsid w:val="00B725BE"/>
    <w:pPr>
      <w:keepLines/>
      <w:numPr>
        <w:numId w:val="13"/>
      </w:numPr>
      <w:spacing w:line="200" w:lineRule="exact"/>
      <w:jc w:val="both"/>
    </w:pPr>
    <w:rPr>
      <w:rFonts w:ascii="Helvetica" w:hAnsi="Helvetica"/>
      <w:sz w:val="16"/>
    </w:rPr>
  </w:style>
  <w:style w:type="paragraph" w:customStyle="1" w:styleId="NotesSym5pound">
    <w:name w:val="Notes:Sym:5pound"/>
    <w:next w:val="NotesSym6par"/>
    <w:rsid w:val="00B725BE"/>
    <w:pPr>
      <w:keepLines/>
      <w:numPr>
        <w:numId w:val="14"/>
      </w:numPr>
      <w:spacing w:line="200" w:lineRule="exact"/>
      <w:jc w:val="both"/>
    </w:pPr>
    <w:rPr>
      <w:rFonts w:ascii="Helvetica" w:hAnsi="Helvetica"/>
      <w:sz w:val="16"/>
    </w:rPr>
  </w:style>
  <w:style w:type="paragraph" w:customStyle="1" w:styleId="NotesSym6par">
    <w:name w:val="Notes:Sym:6par||"/>
    <w:next w:val="NotesSym7star"/>
    <w:rsid w:val="00B725BE"/>
    <w:pPr>
      <w:keepLines/>
      <w:numPr>
        <w:numId w:val="15"/>
      </w:numPr>
      <w:spacing w:line="200" w:lineRule="exact"/>
      <w:jc w:val="both"/>
    </w:pPr>
    <w:rPr>
      <w:rFonts w:ascii="Helvetica" w:hAnsi="Helvetica"/>
      <w:sz w:val="16"/>
    </w:rPr>
  </w:style>
  <w:style w:type="paragraph" w:customStyle="1" w:styleId="NotesSym7star">
    <w:name w:val="Notes:Sym:7star"/>
    <w:next w:val="NotesSym8sqr"/>
    <w:rsid w:val="00B725BE"/>
    <w:pPr>
      <w:keepLines/>
      <w:numPr>
        <w:numId w:val="20"/>
      </w:numPr>
      <w:spacing w:line="200" w:lineRule="exact"/>
      <w:jc w:val="both"/>
    </w:pPr>
    <w:rPr>
      <w:rFonts w:ascii="Helvetica" w:hAnsi="Helvetica"/>
      <w:sz w:val="16"/>
    </w:rPr>
  </w:style>
  <w:style w:type="paragraph" w:customStyle="1" w:styleId="NotesSym8sqr">
    <w:name w:val="Notes:Sym:8sqr"/>
    <w:next w:val="NotesSym9dia"/>
    <w:rsid w:val="00B725BE"/>
    <w:pPr>
      <w:keepLines/>
      <w:numPr>
        <w:numId w:val="21"/>
      </w:numPr>
      <w:tabs>
        <w:tab w:val="clear" w:pos="0"/>
      </w:tabs>
      <w:spacing w:line="200" w:lineRule="exact"/>
      <w:ind w:left="180" w:hanging="180"/>
      <w:jc w:val="both"/>
    </w:pPr>
    <w:rPr>
      <w:rFonts w:ascii="Helvetica" w:hAnsi="Helvetica"/>
      <w:sz w:val="16"/>
    </w:rPr>
  </w:style>
  <w:style w:type="paragraph" w:customStyle="1" w:styleId="NotesSym9dia">
    <w:name w:val="Notes:Sym:9dia"/>
    <w:next w:val="para"/>
    <w:rsid w:val="00B725BE"/>
    <w:pPr>
      <w:keepLines/>
      <w:numPr>
        <w:numId w:val="16"/>
      </w:numPr>
      <w:spacing w:line="200" w:lineRule="exact"/>
      <w:jc w:val="both"/>
    </w:pPr>
    <w:rPr>
      <w:rFonts w:ascii="Helvetica" w:hAnsi="Helvetica"/>
      <w:sz w:val="16"/>
    </w:rPr>
  </w:style>
  <w:style w:type="paragraph" w:customStyle="1" w:styleId="NotesNotes1">
    <w:name w:val="Notes:Notes1"/>
    <w:basedOn w:val="NotesNotesA"/>
    <w:next w:val="NotesNotesmore1"/>
    <w:rsid w:val="00B725BE"/>
  </w:style>
  <w:style w:type="paragraph" w:customStyle="1" w:styleId="NotesNotesmore1">
    <w:name w:val="Notes:Notesmore1"/>
    <w:rsid w:val="00B725BE"/>
    <w:pPr>
      <w:numPr>
        <w:numId w:val="18"/>
      </w:numPr>
    </w:pPr>
    <w:rPr>
      <w:rFonts w:ascii="Helvetica" w:hAnsi="Helvetica"/>
      <w:noProof/>
      <w:sz w:val="16"/>
    </w:rPr>
  </w:style>
  <w:style w:type="paragraph" w:customStyle="1" w:styleId="captabapx">
    <w:name w:val="cap:tab:apx"/>
    <w:basedOn w:val="Normal"/>
    <w:rsid w:val="00B725BE"/>
    <w:pPr>
      <w:spacing w:before="240"/>
    </w:pPr>
    <w:rPr>
      <w:i/>
    </w:rPr>
  </w:style>
  <w:style w:type="table" w:styleId="TableGrid">
    <w:name w:val="Table Grid"/>
    <w:basedOn w:val="TableNormal"/>
    <w:rsid w:val="00400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h0Apx">
    <w:name w:val="Header:h0:Apx"/>
    <w:next w:val="para"/>
    <w:rsid w:val="00B725BE"/>
    <w:pPr>
      <w:pageBreakBefore/>
      <w:numPr>
        <w:numId w:val="22"/>
      </w:numPr>
      <w:jc w:val="center"/>
    </w:pPr>
    <w:rPr>
      <w:rFonts w:ascii="Helvetica" w:hAnsi="Helvetica"/>
      <w:b/>
      <w:noProof/>
      <w:sz w:val="28"/>
    </w:rPr>
  </w:style>
  <w:style w:type="paragraph" w:customStyle="1" w:styleId="Headerh1Apx">
    <w:name w:val="Header:h1:Apx"/>
    <w:next w:val="para"/>
    <w:rsid w:val="00B725BE"/>
    <w:pPr>
      <w:keepNext/>
      <w:numPr>
        <w:ilvl w:val="1"/>
        <w:numId w:val="22"/>
      </w:numPr>
      <w:tabs>
        <w:tab w:val="clear" w:pos="720"/>
        <w:tab w:val="num" w:pos="540"/>
      </w:tabs>
      <w:spacing w:before="300"/>
    </w:pPr>
    <w:rPr>
      <w:rFonts w:ascii="Helvetica" w:hAnsi="Helvetica"/>
      <w:b/>
      <w:noProof/>
      <w:sz w:val="24"/>
    </w:rPr>
  </w:style>
  <w:style w:type="paragraph" w:customStyle="1" w:styleId="Headerh2Apx">
    <w:name w:val="Header:h2:Apx"/>
    <w:next w:val="para"/>
    <w:rsid w:val="00B725BE"/>
    <w:pPr>
      <w:keepNext/>
      <w:numPr>
        <w:ilvl w:val="2"/>
        <w:numId w:val="22"/>
      </w:numPr>
      <w:tabs>
        <w:tab w:val="clear" w:pos="1080"/>
        <w:tab w:val="left" w:pos="720"/>
      </w:tabs>
      <w:spacing w:before="360"/>
    </w:pPr>
    <w:rPr>
      <w:rFonts w:ascii="Helvetica" w:hAnsi="Helvetica"/>
      <w:b/>
      <w:i/>
      <w:iCs/>
      <w:noProof/>
      <w:sz w:val="22"/>
    </w:rPr>
  </w:style>
  <w:style w:type="paragraph" w:customStyle="1" w:styleId="Headerh3Apx">
    <w:name w:val="Header:h3:Apx"/>
    <w:next w:val="para"/>
    <w:rsid w:val="00B725BE"/>
    <w:pPr>
      <w:keepNext/>
      <w:numPr>
        <w:ilvl w:val="3"/>
        <w:numId w:val="22"/>
      </w:numPr>
      <w:tabs>
        <w:tab w:val="clear" w:pos="1800"/>
        <w:tab w:val="left" w:pos="900"/>
      </w:tabs>
      <w:spacing w:before="240"/>
    </w:pPr>
    <w:rPr>
      <w:rFonts w:ascii="Helvetica" w:hAnsi="Helvetica"/>
      <w:b/>
      <w:i/>
      <w:noProof/>
    </w:rPr>
  </w:style>
  <w:style w:type="character" w:customStyle="1" w:styleId="bodyfont">
    <w:name w:val="bodyfont"/>
    <w:basedOn w:val="DefaultParagraphFont"/>
    <w:rsid w:val="006A39DF"/>
  </w:style>
  <w:style w:type="character" w:customStyle="1" w:styleId="subtitlecolor2">
    <w:name w:val="subtitlecolor2"/>
    <w:basedOn w:val="DefaultParagraphFont"/>
    <w:rsid w:val="006A39DF"/>
  </w:style>
  <w:style w:type="character" w:customStyle="1" w:styleId="paraChar">
    <w:name w:val="para Char"/>
    <w:link w:val="para"/>
    <w:rsid w:val="00006866"/>
    <w:rPr>
      <w:rFonts w:ascii="Helvetica" w:hAnsi="Helvetica"/>
      <w:snapToGrid w:val="0"/>
      <w:sz w:val="22"/>
      <w:lang w:val="en-US" w:eastAsia="en-US" w:bidi="ar-SA"/>
    </w:rPr>
  </w:style>
  <w:style w:type="character" w:customStyle="1" w:styleId="HdrNumh0Char">
    <w:name w:val="Hdr:Num:h0 Char"/>
    <w:link w:val="HdrNumh0"/>
    <w:rsid w:val="00006866"/>
    <w:rPr>
      <w:rFonts w:ascii="Helvetica" w:hAnsi="Helvetica"/>
      <w:b/>
      <w:snapToGrid w:val="0"/>
      <w:sz w:val="28"/>
      <w:lang w:val="en-US" w:eastAsia="en-US" w:bidi="ar-SA"/>
    </w:rPr>
  </w:style>
  <w:style w:type="character" w:customStyle="1" w:styleId="Listb1Char">
    <w:name w:val="List:b1 Char"/>
    <w:link w:val="Listb1"/>
    <w:rsid w:val="00006866"/>
    <w:rPr>
      <w:rFonts w:ascii="Helvetica" w:hAnsi="Helvetica"/>
      <w:snapToGrid w:val="0"/>
      <w:sz w:val="22"/>
      <w:lang w:val="en-US" w:eastAsia="en-US" w:bidi="ar-SA"/>
    </w:rPr>
  </w:style>
  <w:style w:type="character" w:customStyle="1" w:styleId="CommentTextChar">
    <w:name w:val="Comment Text Char"/>
    <w:link w:val="CommentText"/>
    <w:semiHidden/>
    <w:locked/>
    <w:rsid w:val="0049196B"/>
    <w:rPr>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8517">
      <w:bodyDiv w:val="1"/>
      <w:marLeft w:val="0"/>
      <w:marRight w:val="0"/>
      <w:marTop w:val="0"/>
      <w:marBottom w:val="0"/>
      <w:divBdr>
        <w:top w:val="none" w:sz="0" w:space="0" w:color="auto"/>
        <w:left w:val="none" w:sz="0" w:space="0" w:color="auto"/>
        <w:bottom w:val="none" w:sz="0" w:space="0" w:color="auto"/>
        <w:right w:val="none" w:sz="0" w:space="0" w:color="auto"/>
      </w:divBdr>
    </w:div>
    <w:div w:id="554586756">
      <w:bodyDiv w:val="1"/>
      <w:marLeft w:val="0"/>
      <w:marRight w:val="0"/>
      <w:marTop w:val="0"/>
      <w:marBottom w:val="0"/>
      <w:divBdr>
        <w:top w:val="none" w:sz="0" w:space="0" w:color="auto"/>
        <w:left w:val="none" w:sz="0" w:space="0" w:color="auto"/>
        <w:bottom w:val="none" w:sz="0" w:space="0" w:color="auto"/>
        <w:right w:val="none" w:sz="0" w:space="0" w:color="auto"/>
      </w:divBdr>
    </w:div>
    <w:div w:id="721950790">
      <w:bodyDiv w:val="1"/>
      <w:marLeft w:val="0"/>
      <w:marRight w:val="0"/>
      <w:marTop w:val="0"/>
      <w:marBottom w:val="0"/>
      <w:divBdr>
        <w:top w:val="none" w:sz="0" w:space="0" w:color="auto"/>
        <w:left w:val="none" w:sz="0" w:space="0" w:color="auto"/>
        <w:bottom w:val="none" w:sz="0" w:space="0" w:color="auto"/>
        <w:right w:val="none" w:sz="0" w:space="0" w:color="auto"/>
      </w:divBdr>
    </w:div>
    <w:div w:id="883176338">
      <w:bodyDiv w:val="1"/>
      <w:marLeft w:val="0"/>
      <w:marRight w:val="0"/>
      <w:marTop w:val="0"/>
      <w:marBottom w:val="0"/>
      <w:divBdr>
        <w:top w:val="none" w:sz="0" w:space="0" w:color="auto"/>
        <w:left w:val="none" w:sz="0" w:space="0" w:color="auto"/>
        <w:bottom w:val="none" w:sz="0" w:space="0" w:color="auto"/>
        <w:right w:val="none" w:sz="0" w:space="0" w:color="auto"/>
      </w:divBdr>
    </w:div>
    <w:div w:id="1092552027">
      <w:bodyDiv w:val="1"/>
      <w:marLeft w:val="0"/>
      <w:marRight w:val="0"/>
      <w:marTop w:val="0"/>
      <w:marBottom w:val="0"/>
      <w:divBdr>
        <w:top w:val="none" w:sz="0" w:space="0" w:color="auto"/>
        <w:left w:val="none" w:sz="0" w:space="0" w:color="auto"/>
        <w:bottom w:val="none" w:sz="0" w:space="0" w:color="auto"/>
        <w:right w:val="none" w:sz="0" w:space="0" w:color="auto"/>
      </w:divBdr>
    </w:div>
    <w:div w:id="14039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ignal11/hidapi/download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5.w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0199742\Application%20Data\Microsoft\Templates\autho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3FA9BE-9EA0-40EF-924E-D42843B3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authortemplate.dot</Template>
  <TotalTime>1047</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App Note Template</vt:lpstr>
    </vt:vector>
  </TitlesOfParts>
  <Company>Texas Instruments Incorporated</Company>
  <LinksUpToDate>false</LinksUpToDate>
  <CharactersWithSpaces>3498</CharactersWithSpaces>
  <SharedDoc>false</SharedDoc>
  <HLinks>
    <vt:vector size="6" baseType="variant">
      <vt:variant>
        <vt:i4>1376320</vt:i4>
      </vt:variant>
      <vt:variant>
        <vt:i4>6</vt:i4>
      </vt:variant>
      <vt:variant>
        <vt:i4>0</vt:i4>
      </vt:variant>
      <vt:variant>
        <vt:i4>5</vt:i4>
      </vt:variant>
      <vt:variant>
        <vt:lpwstr>http://www.ti.com/430usb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Note Template</dc:title>
  <dc:creator>a0199742</dc:creator>
  <cp:keywords>Version 3.1</cp:keywords>
  <cp:lastModifiedBy>Bhat, Arthi</cp:lastModifiedBy>
  <cp:revision>34</cp:revision>
  <cp:lastPrinted>2018-02-19T17:07:00Z</cp:lastPrinted>
  <dcterms:created xsi:type="dcterms:W3CDTF">2013-08-28T22:29:00Z</dcterms:created>
  <dcterms:modified xsi:type="dcterms:W3CDTF">2018-02-19T17:07:00Z</dcterms:modified>
</cp:coreProperties>
</file>